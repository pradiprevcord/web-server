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D80" w:rsidRDefault="00233D80" w:rsidP="00233D80">
      <w:pPr>
        <w:pStyle w:val="bHeading1"/>
      </w:pPr>
      <w:r>
        <w:t>R</w:t>
      </w:r>
      <w:r w:rsidR="00DA1EE5">
        <w:t>evcord Git Styles and Practices</w:t>
      </w:r>
    </w:p>
    <w:p w:rsidR="00233D80" w:rsidRDefault="00233D80" w:rsidP="00233D80">
      <w:pPr>
        <w:pStyle w:val="b1-Body"/>
      </w:pPr>
      <w:r>
        <w:t>Git comments:</w:t>
      </w:r>
    </w:p>
    <w:p w:rsidR="00233D80" w:rsidRDefault="00233D80" w:rsidP="00233D80">
      <w:pPr>
        <w:pStyle w:val="b1-List-1"/>
      </w:pPr>
      <w:r>
        <w:t xml:space="preserve">All comments should use present tense and not past tense. Think what </w:t>
      </w:r>
      <w:proofErr w:type="gramStart"/>
      <w:r>
        <w:t>does the commit do</w:t>
      </w:r>
      <w:proofErr w:type="gramEnd"/>
      <w:r>
        <w:t>. Use words like “create”. Do not use “created”.</w:t>
      </w:r>
    </w:p>
    <w:p w:rsidR="00233D80" w:rsidRDefault="00233D80" w:rsidP="00233D80">
      <w:pPr>
        <w:pStyle w:val="b1-List-1"/>
      </w:pPr>
      <w:r>
        <w:t>Use sentences in all comments. End with a period.</w:t>
      </w:r>
    </w:p>
    <w:p w:rsidR="00233D80" w:rsidRDefault="00233D80" w:rsidP="00233D80">
      <w:pPr>
        <w:pStyle w:val="b1-Body"/>
      </w:pPr>
    </w:p>
    <w:p w:rsidR="00233D80" w:rsidRDefault="00233D80" w:rsidP="00233D80">
      <w:pPr>
        <w:pStyle w:val="b1-Body"/>
      </w:pPr>
      <w:r>
        <w:t>Git configuration:</w:t>
      </w:r>
    </w:p>
    <w:p w:rsidR="00233D80" w:rsidRDefault="00233D80" w:rsidP="00233D80">
      <w:pPr>
        <w:pStyle w:val="b1-List-1"/>
        <w:numPr>
          <w:ilvl w:val="0"/>
          <w:numId w:val="33"/>
        </w:numPr>
      </w:pPr>
      <w:r>
        <w:t>Configure git to use your full name, first name then last name. One space between names.</w:t>
      </w:r>
    </w:p>
    <w:p w:rsidR="00233D80" w:rsidRDefault="00233D80" w:rsidP="00233D80">
      <w:pPr>
        <w:pStyle w:val="b1-Body"/>
      </w:pPr>
    </w:p>
    <w:p w:rsidR="00233D80" w:rsidRDefault="00233D80" w:rsidP="00233D80">
      <w:pPr>
        <w:pStyle w:val="b1-Body"/>
      </w:pPr>
      <w:r>
        <w:t>Things to think about:</w:t>
      </w:r>
    </w:p>
    <w:p w:rsidR="00233D80" w:rsidRDefault="00233D80" w:rsidP="00233D80">
      <w:pPr>
        <w:pStyle w:val="b1-List-1"/>
        <w:numPr>
          <w:ilvl w:val="0"/>
          <w:numId w:val="32"/>
        </w:numPr>
      </w:pPr>
      <w:r>
        <w:t>Revcord’s tag name standards.</w:t>
      </w:r>
    </w:p>
    <w:p w:rsidR="00233D80" w:rsidRDefault="00233D80" w:rsidP="00233D80">
      <w:pPr>
        <w:pStyle w:val="b1-List-1"/>
      </w:pPr>
      <w:r>
        <w:t xml:space="preserve">When do we assign a new </w:t>
      </w:r>
      <w:proofErr w:type="gramStart"/>
      <w:r>
        <w:t>tag.</w:t>
      </w:r>
      <w:proofErr w:type="gramEnd"/>
    </w:p>
    <w:p w:rsidR="00233D80" w:rsidRDefault="00233D80" w:rsidP="00233D80">
      <w:pPr>
        <w:pStyle w:val="b1-List-1"/>
      </w:pPr>
      <w:r>
        <w:t xml:space="preserve">Revcord needs a document that contains a description of every tag. What the tags </w:t>
      </w:r>
      <w:proofErr w:type="spellStart"/>
      <w:r>
        <w:t>ares</w:t>
      </w:r>
      <w:proofErr w:type="spellEnd"/>
      <w:r>
        <w:t xml:space="preserve"> and why it was created.</w:t>
      </w:r>
    </w:p>
    <w:p w:rsidR="00DA1EE5" w:rsidRDefault="00DA1EE5">
      <w:pPr>
        <w:spacing w:after="200" w:line="276" w:lineRule="auto"/>
        <w:rPr>
          <w:rFonts w:ascii="Century" w:eastAsia="Times New Roman" w:hAnsi="Century" w:cs="Times New Roman"/>
          <w:b/>
          <w:sz w:val="48"/>
          <w:szCs w:val="24"/>
          <w:u w:val="single"/>
        </w:rPr>
      </w:pPr>
      <w:r>
        <w:br w:type="page"/>
      </w:r>
    </w:p>
    <w:p w:rsidR="00233D80" w:rsidRDefault="00233D80" w:rsidP="00233D80">
      <w:pPr>
        <w:pStyle w:val="bHeading1"/>
      </w:pPr>
      <w:proofErr w:type="gramStart"/>
      <w:r>
        <w:lastRenderedPageBreak/>
        <w:t>Most Common Git Commands.</w:t>
      </w:r>
      <w:proofErr w:type="gramEnd"/>
    </w:p>
    <w:p w:rsidR="00FA200D" w:rsidRDefault="00FA200D" w:rsidP="00FA200D">
      <w:pPr>
        <w:pStyle w:val="b1-Body"/>
      </w:pPr>
      <w:r>
        <w:t>Check status of staged files.</w:t>
      </w:r>
    </w:p>
    <w:p w:rsidR="00FA200D" w:rsidRDefault="00FA200D" w:rsidP="00FA200D">
      <w:pPr>
        <w:pStyle w:val="b2-Code"/>
      </w:pPr>
      <w:r>
        <w:t>git status</w:t>
      </w:r>
    </w:p>
    <w:p w:rsidR="00233D80" w:rsidRDefault="00233D80" w:rsidP="00233D80">
      <w:pPr>
        <w:pStyle w:val="b1-Body"/>
      </w:pPr>
      <w:r>
        <w:t>Add all new or modified files to the staging area.</w:t>
      </w:r>
    </w:p>
    <w:p w:rsidR="00233D80" w:rsidRDefault="00233D80" w:rsidP="00233D80">
      <w:pPr>
        <w:pStyle w:val="b2-Code"/>
      </w:pPr>
      <w:r>
        <w:t>git add –</w:t>
      </w:r>
      <w:r w:rsidR="00FA200D">
        <w:t>-</w:t>
      </w:r>
      <w:r>
        <w:t>all</w:t>
      </w:r>
    </w:p>
    <w:p w:rsidR="00F56B2B" w:rsidRDefault="00233D80" w:rsidP="00F56B2B">
      <w:pPr>
        <w:pStyle w:val="b2-Code"/>
      </w:pPr>
      <w:r>
        <w:t>git add –-all –-dry-run   &lt;&lt;&lt; Lists what will be done but does not do it.</w:t>
      </w:r>
    </w:p>
    <w:p w:rsidR="00F56B2B" w:rsidRDefault="00F56B2B" w:rsidP="00F56B2B">
      <w:pPr>
        <w:pStyle w:val="b1-Body"/>
      </w:pPr>
      <w:r>
        <w:t>Commit all staged files.</w:t>
      </w:r>
    </w:p>
    <w:p w:rsidR="00F56B2B" w:rsidRDefault="00F56B2B" w:rsidP="00F56B2B">
      <w:pPr>
        <w:pStyle w:val="b2-Code"/>
      </w:pPr>
      <w:r>
        <w:t xml:space="preserve">git commit –m &lt;”text deascription”&gt; </w:t>
      </w:r>
    </w:p>
    <w:p w:rsidR="00C4776E" w:rsidRDefault="00F56B2B" w:rsidP="00F56B2B">
      <w:pPr>
        <w:pStyle w:val="b2-Code"/>
      </w:pPr>
      <w:r>
        <w:t>git commit –m &lt;”</w:t>
      </w:r>
      <w:r w:rsidR="00FA200D">
        <w:t>Initial file upload.</w:t>
      </w:r>
      <w:r>
        <w:t>”&gt; --dry-run</w:t>
      </w:r>
    </w:p>
    <w:p w:rsidR="00FA200D" w:rsidRDefault="00FA200D" w:rsidP="00C4776E">
      <w:pPr>
        <w:pStyle w:val="b1-Body"/>
      </w:pPr>
      <w:r>
        <w:t>Push committed file to a remote repo.</w:t>
      </w:r>
    </w:p>
    <w:p w:rsidR="00FA200D" w:rsidRDefault="00FA200D" w:rsidP="00FA200D">
      <w:pPr>
        <w:pStyle w:val="b2-Code"/>
      </w:pPr>
      <w:r>
        <w:t>git push</w:t>
      </w:r>
    </w:p>
    <w:p w:rsidR="00FA200D" w:rsidRDefault="00FA200D" w:rsidP="00FA200D">
      <w:pPr>
        <w:pStyle w:val="b1-Body"/>
      </w:pPr>
      <w:r>
        <w:t>Assign remote repository.</w:t>
      </w:r>
    </w:p>
    <w:p w:rsidR="00FA200D" w:rsidRDefault="00FA200D" w:rsidP="00FA200D">
      <w:pPr>
        <w:pStyle w:val="b2-Code"/>
      </w:pPr>
      <w:r>
        <w:t>git remote add &lt;name&gt; &lt;url&gt;</w:t>
      </w:r>
    </w:p>
    <w:p w:rsidR="00FA200D" w:rsidRDefault="00FA200D" w:rsidP="00FA200D">
      <w:pPr>
        <w:pStyle w:val="b2-Code"/>
      </w:pPr>
      <w:r>
        <w:t>git remote add integrations https://github.com/Revcord/integrations.git</w:t>
      </w:r>
    </w:p>
    <w:p w:rsidR="00C4776E" w:rsidRDefault="00C4776E" w:rsidP="00C4776E">
      <w:pPr>
        <w:pStyle w:val="b1-Body"/>
      </w:pPr>
      <w:r>
        <w:t>Delete a file from a repo.</w:t>
      </w:r>
    </w:p>
    <w:p w:rsidR="00C4776E" w:rsidRDefault="00C4776E" w:rsidP="00C4776E">
      <w:pPr>
        <w:pStyle w:val="b2-Code"/>
      </w:pPr>
      <w:r>
        <w:t>git rm –cahse &lt;file name&gt;</w:t>
      </w:r>
    </w:p>
    <w:p w:rsidR="00750F0B" w:rsidRDefault="00C4776E" w:rsidP="00C4776E">
      <w:pPr>
        <w:pStyle w:val="b2-Code"/>
      </w:pPr>
      <w:r>
        <w:t>git rm –dry-run –ca</w:t>
      </w:r>
      <w:r w:rsidR="00FA200D">
        <w:t>c</w:t>
      </w:r>
      <w:r>
        <w:t>he &lt;file name&gt;</w:t>
      </w:r>
    </w:p>
    <w:p w:rsidR="00750F0B" w:rsidRDefault="00750F0B" w:rsidP="00C4776E">
      <w:pPr>
        <w:pStyle w:val="b2-Code"/>
      </w:pPr>
    </w:p>
    <w:p w:rsidR="00750F0B" w:rsidRDefault="00750F0B" w:rsidP="00C4776E">
      <w:pPr>
        <w:pStyle w:val="b2-Code"/>
      </w:pPr>
    </w:p>
    <w:p w:rsidR="00750F0B" w:rsidRDefault="00750F0B" w:rsidP="00750F0B">
      <w:pPr>
        <w:pStyle w:val="b1-Body"/>
      </w:pPr>
      <w:proofErr w:type="gramStart"/>
      <w:r>
        <w:t>To save local changes on GitHub.</w:t>
      </w:r>
      <w:proofErr w:type="gramEnd"/>
    </w:p>
    <w:p w:rsidR="00750F0B" w:rsidRDefault="00750F0B" w:rsidP="00C4776E">
      <w:pPr>
        <w:pStyle w:val="b2-Code"/>
      </w:pPr>
      <w:r>
        <w:t>git status</w:t>
      </w:r>
    </w:p>
    <w:p w:rsidR="00750F0B" w:rsidRDefault="00750F0B" w:rsidP="00C4776E">
      <w:pPr>
        <w:pStyle w:val="b2-Code"/>
      </w:pPr>
      <w:r>
        <w:t>git add –-all</w:t>
      </w:r>
    </w:p>
    <w:p w:rsidR="00F56B2B" w:rsidRDefault="00750F0B" w:rsidP="00C4776E">
      <w:pPr>
        <w:pStyle w:val="b2-Code"/>
      </w:pPr>
      <w:r>
        <w:t>git commit –m “text”</w:t>
      </w:r>
    </w:p>
    <w:p w:rsidR="00750F0B" w:rsidRDefault="00750F0B" w:rsidP="00750F0B">
      <w:pPr>
        <w:pStyle w:val="b2-Code"/>
      </w:pPr>
      <w:r>
        <w:t xml:space="preserve">optional: </w:t>
      </w:r>
      <w:r w:rsidR="00D2606F">
        <w:t xml:space="preserve">git remote add integrations </w:t>
      </w:r>
      <w:hyperlink r:id="rId5" w:history="1">
        <w:r w:rsidR="00D2606F" w:rsidRPr="00C43259">
          <w:rPr>
            <w:rStyle w:val="Hyperlink"/>
            <w:rFonts w:ascii="Courier New" w:hAnsi="Courier New"/>
          </w:rPr>
          <w:t>https://github.com/Revcord/integrations.git</w:t>
        </w:r>
      </w:hyperlink>
    </w:p>
    <w:p w:rsidR="00750F0B" w:rsidRDefault="00750F0B" w:rsidP="00C4776E">
      <w:pPr>
        <w:pStyle w:val="b2-Code"/>
      </w:pPr>
      <w:r>
        <w:t>git push</w:t>
      </w:r>
    </w:p>
    <w:p w:rsidR="00750F0B" w:rsidRDefault="00750F0B" w:rsidP="00C4776E">
      <w:pPr>
        <w:pStyle w:val="b2-Code"/>
      </w:pPr>
    </w:p>
    <w:p w:rsidR="00A44DFC" w:rsidRDefault="00A44DFC" w:rsidP="00C4776E">
      <w:pPr>
        <w:pStyle w:val="b2-Code"/>
      </w:pPr>
    </w:p>
    <w:p w:rsidR="00A44DFC" w:rsidRDefault="00A44DFC" w:rsidP="00A44DFC">
      <w:pPr>
        <w:pStyle w:val="b1-Body"/>
      </w:pPr>
      <w:r>
        <w:t>To clone a new repository</w:t>
      </w:r>
    </w:p>
    <w:p w:rsidR="00A44DFC" w:rsidRDefault="00A44DFC" w:rsidP="00A44DFC">
      <w:pPr>
        <w:pStyle w:val="b1-Code"/>
      </w:pPr>
      <w:bookmarkStart w:id="0" w:name="_GoBack"/>
      <w:r>
        <w:t xml:space="preserve">git clone </w:t>
      </w:r>
      <w:r w:rsidRPr="009F1311">
        <w:t>https://github.com/Revcord/projects.git</w:t>
      </w:r>
      <w:r>
        <w:t xml:space="preserve"> c:\users\rplaza\files\git\projects</w:t>
      </w:r>
      <w:bookmarkEnd w:id="0"/>
      <w:r>
        <w:t xml:space="preserve">  </w:t>
      </w:r>
    </w:p>
    <w:p w:rsidR="00750F0B" w:rsidRDefault="00750F0B">
      <w:pPr>
        <w:spacing w:after="200" w:line="276" w:lineRule="auto"/>
        <w:rPr>
          <w:rFonts w:ascii="Century" w:eastAsia="Times New Roman" w:hAnsi="Century" w:cs="Times New Roman"/>
          <w:b/>
          <w:sz w:val="48"/>
          <w:szCs w:val="24"/>
          <w:u w:val="single"/>
        </w:rPr>
      </w:pPr>
      <w:r>
        <w:br w:type="page"/>
      </w:r>
    </w:p>
    <w:p w:rsidR="00233D80" w:rsidRDefault="009F1311" w:rsidP="00233D80">
      <w:pPr>
        <w:pStyle w:val="bHeading1"/>
      </w:pPr>
      <w:r>
        <w:lastRenderedPageBreak/>
        <w:t xml:space="preserve">Access a Git Repository </w:t>
      </w:r>
      <w:proofErr w:type="gramStart"/>
      <w:r>
        <w:t>For</w:t>
      </w:r>
      <w:proofErr w:type="gramEnd"/>
      <w:r>
        <w:t xml:space="preserve"> the First Time</w:t>
      </w:r>
    </w:p>
    <w:p w:rsidR="009F1311" w:rsidRDefault="009F1311" w:rsidP="009F1311">
      <w:pPr>
        <w:pStyle w:val="b1-Body"/>
      </w:pPr>
      <w:proofErr w:type="gramStart"/>
      <w:r>
        <w:t>Revcord repositories.</w:t>
      </w:r>
      <w:proofErr w:type="gramEnd"/>
    </w:p>
    <w:p w:rsidR="009F1311" w:rsidRDefault="00750F0B" w:rsidP="009F1311">
      <w:pPr>
        <w:pStyle w:val="b2-Body"/>
      </w:pPr>
      <w:proofErr w:type="gramStart"/>
      <w:r>
        <w:t>applications</w:t>
      </w:r>
      <w:proofErr w:type="gramEnd"/>
    </w:p>
    <w:p w:rsidR="009F1311" w:rsidRDefault="00F61C73" w:rsidP="009F1311">
      <w:pPr>
        <w:pStyle w:val="b3-Code"/>
      </w:pPr>
      <w:hyperlink r:id="rId6" w:history="1">
        <w:r w:rsidR="00750F0B" w:rsidRPr="00C43259">
          <w:rPr>
            <w:rStyle w:val="Hyperlink"/>
            <w:rFonts w:ascii="Courier New" w:hAnsi="Courier New"/>
          </w:rPr>
          <w:t>https://github.com/Revcord/applications.git</w:t>
        </w:r>
      </w:hyperlink>
      <w:r w:rsidR="00750F0B">
        <w:t xml:space="preserve"> </w:t>
      </w:r>
    </w:p>
    <w:p w:rsidR="00750F0B" w:rsidRDefault="00750F0B" w:rsidP="00750F0B">
      <w:pPr>
        <w:pStyle w:val="b2-Body"/>
      </w:pPr>
      <w:proofErr w:type="gramStart"/>
      <w:r>
        <w:t>documents</w:t>
      </w:r>
      <w:proofErr w:type="gramEnd"/>
    </w:p>
    <w:p w:rsidR="00750F0B" w:rsidRDefault="00F61C73" w:rsidP="00750F0B">
      <w:pPr>
        <w:pStyle w:val="b3-Code"/>
      </w:pPr>
      <w:hyperlink r:id="rId7" w:history="1">
        <w:r w:rsidR="00750F0B" w:rsidRPr="00C43259">
          <w:rPr>
            <w:rStyle w:val="Hyperlink"/>
            <w:rFonts w:ascii="Courier New" w:hAnsi="Courier New"/>
          </w:rPr>
          <w:t>https://github.com/Revcord/documents.git</w:t>
        </w:r>
      </w:hyperlink>
    </w:p>
    <w:p w:rsidR="009F1311" w:rsidRDefault="009F1311" w:rsidP="009F1311">
      <w:pPr>
        <w:pStyle w:val="b2-Body"/>
      </w:pPr>
      <w:proofErr w:type="gramStart"/>
      <w:r>
        <w:t>integrations</w:t>
      </w:r>
      <w:proofErr w:type="gramEnd"/>
    </w:p>
    <w:p w:rsidR="009F1311" w:rsidRDefault="00F61C73" w:rsidP="009F1311">
      <w:pPr>
        <w:pStyle w:val="b3-Code"/>
      </w:pPr>
      <w:hyperlink r:id="rId8" w:history="1">
        <w:r w:rsidR="00750F0B" w:rsidRPr="00C43259">
          <w:rPr>
            <w:rStyle w:val="Hyperlink"/>
            <w:rFonts w:ascii="Courier New" w:hAnsi="Courier New"/>
          </w:rPr>
          <w:t>https://github.com/Revcord/integrations.git</w:t>
        </w:r>
      </w:hyperlink>
      <w:r w:rsidR="00750F0B">
        <w:t xml:space="preserve"> </w:t>
      </w:r>
    </w:p>
    <w:p w:rsidR="00D2606F" w:rsidRDefault="00D2606F" w:rsidP="00D2606F">
      <w:pPr>
        <w:pStyle w:val="b2-Body"/>
      </w:pPr>
      <w:proofErr w:type="gramStart"/>
      <w:r>
        <w:t>projects</w:t>
      </w:r>
      <w:proofErr w:type="gramEnd"/>
    </w:p>
    <w:p w:rsidR="00D2606F" w:rsidRDefault="00F61C73" w:rsidP="00D2606F">
      <w:pPr>
        <w:pStyle w:val="b3-Code"/>
      </w:pPr>
      <w:hyperlink r:id="rId9" w:history="1">
        <w:r w:rsidR="00D2606F" w:rsidRPr="00C43259">
          <w:rPr>
            <w:rStyle w:val="Hyperlink"/>
            <w:rFonts w:ascii="Courier New" w:hAnsi="Courier New"/>
          </w:rPr>
          <w:t>https://github.com/Revcord/projects.git</w:t>
        </w:r>
      </w:hyperlink>
      <w:r w:rsidR="00D2606F">
        <w:t xml:space="preserve"> </w:t>
      </w:r>
    </w:p>
    <w:p w:rsidR="009F1311" w:rsidRDefault="00D2606F" w:rsidP="009F1311">
      <w:pPr>
        <w:pStyle w:val="b2-Body"/>
      </w:pPr>
      <w:r>
        <w:t>ng911</w:t>
      </w:r>
    </w:p>
    <w:p w:rsidR="009F1311" w:rsidRDefault="00F61C73" w:rsidP="009F1311">
      <w:pPr>
        <w:pStyle w:val="b3-Code"/>
      </w:pPr>
      <w:hyperlink r:id="rId10" w:history="1">
        <w:r w:rsidR="00627A80" w:rsidRPr="00F05BC8">
          <w:rPr>
            <w:rStyle w:val="Hyperlink"/>
            <w:rFonts w:ascii="Courier New" w:hAnsi="Courier New"/>
          </w:rPr>
          <w:t>https://github.com/Revcord/ng911.git</w:t>
        </w:r>
      </w:hyperlink>
      <w:r w:rsidR="00750F0B">
        <w:t xml:space="preserve"> </w:t>
      </w:r>
    </w:p>
    <w:p w:rsidR="00D2606F" w:rsidRDefault="00D2606F" w:rsidP="009F1311">
      <w:pPr>
        <w:pStyle w:val="b1-Title"/>
      </w:pPr>
    </w:p>
    <w:p w:rsidR="009F1311" w:rsidRDefault="009F1311" w:rsidP="009F1311">
      <w:pPr>
        <w:pStyle w:val="b1-Title"/>
      </w:pPr>
      <w:r>
        <w:t xml:space="preserve">To access a remote repository for the first time, a few steps must be taken. </w:t>
      </w:r>
    </w:p>
    <w:p w:rsidR="009F1311" w:rsidRDefault="009F1311" w:rsidP="009F1311">
      <w:pPr>
        <w:pStyle w:val="b1-List-1"/>
        <w:numPr>
          <w:ilvl w:val="0"/>
          <w:numId w:val="34"/>
        </w:numPr>
      </w:pPr>
      <w:r>
        <w:t>Install the Git system.</w:t>
      </w:r>
    </w:p>
    <w:p w:rsidR="009F1311" w:rsidRDefault="009F1311" w:rsidP="009F1311">
      <w:pPr>
        <w:pStyle w:val="b1-List-1"/>
      </w:pPr>
      <w:r>
        <w:t>Select and create a local base directory where all of your Git repositories will be located. This directory will be the base directory where eventually sub-directories will be created for each Revcord repository. Eventually directories and files of each repository will be below the repository directory.</w:t>
      </w:r>
    </w:p>
    <w:p w:rsidR="008637CD" w:rsidRDefault="009F1311" w:rsidP="009F1311">
      <w:pPr>
        <w:pStyle w:val="b2-Body"/>
      </w:pPr>
      <w:r>
        <w:t>As an example, I created the directory: c:\users\rplaza\files\git</w:t>
      </w:r>
    </w:p>
    <w:p w:rsidR="009F1311" w:rsidRDefault="009F1311" w:rsidP="009F1311">
      <w:pPr>
        <w:pStyle w:val="b1-List-1"/>
      </w:pPr>
      <w:r>
        <w:t>Open a command window to type Git commands.</w:t>
      </w:r>
    </w:p>
    <w:p w:rsidR="009F1311" w:rsidRDefault="009F1311" w:rsidP="009F1311">
      <w:pPr>
        <w:pStyle w:val="b1-List-1"/>
      </w:pPr>
      <w:r>
        <w:t>In the command window, perform initial setup Git commands to be sure your user name and email are set correctly. These commands are remembered and only need to be performed once.</w:t>
      </w:r>
    </w:p>
    <w:p w:rsidR="009F1311" w:rsidRDefault="009F1311" w:rsidP="009F1311">
      <w:pPr>
        <w:pStyle w:val="b3-Code"/>
      </w:pPr>
      <w:r>
        <w:t>git config –-global user.name &lt;“user name”&gt;</w:t>
      </w:r>
    </w:p>
    <w:p w:rsidR="009F1311" w:rsidRDefault="009F1311" w:rsidP="009F1311">
      <w:pPr>
        <w:pStyle w:val="b3-Code"/>
      </w:pPr>
      <w:r>
        <w:t>git config –-global user.email &lt;email address&gt;</w:t>
      </w:r>
    </w:p>
    <w:p w:rsidR="009F1311" w:rsidRDefault="009F1311" w:rsidP="009F1311">
      <w:pPr>
        <w:pStyle w:val="b2-Body"/>
      </w:pPr>
      <w:r>
        <w:t>Examples of these commands are shown below:</w:t>
      </w:r>
    </w:p>
    <w:p w:rsidR="009F1311" w:rsidRDefault="009F1311" w:rsidP="009F1311">
      <w:pPr>
        <w:pStyle w:val="b3-Code"/>
      </w:pPr>
      <w:r>
        <w:t>git config –-global user.name “Rob Plaza”</w:t>
      </w:r>
    </w:p>
    <w:p w:rsidR="009F1311" w:rsidRDefault="009F1311" w:rsidP="009F1311">
      <w:pPr>
        <w:pStyle w:val="b3-Code"/>
      </w:pPr>
      <w:r>
        <w:t>git config –-global user.email rplaza@revcord.com</w:t>
      </w:r>
    </w:p>
    <w:p w:rsidR="009F1311" w:rsidRDefault="009F1311" w:rsidP="009F1311">
      <w:pPr>
        <w:pStyle w:val="b1-List-1"/>
      </w:pPr>
      <w:r>
        <w:t>In the command window, type the following command to r</w:t>
      </w:r>
      <w:r w:rsidRPr="009F1311">
        <w:t>etrieve the files from the repository.</w:t>
      </w:r>
      <w:r>
        <w:t xml:space="preserve"> </w:t>
      </w:r>
    </w:p>
    <w:p w:rsidR="009F1311" w:rsidRDefault="009F1311" w:rsidP="009F1311">
      <w:pPr>
        <w:pStyle w:val="b2-Body"/>
      </w:pPr>
      <w:r>
        <w:t xml:space="preserve">Note: If the directory specification contains a space character, enclose the specification in double quotes. </w:t>
      </w:r>
    </w:p>
    <w:p w:rsidR="009F1311" w:rsidRPr="009F1311" w:rsidRDefault="009F1311" w:rsidP="009F1311">
      <w:pPr>
        <w:pStyle w:val="b2-Body"/>
      </w:pPr>
      <w:r w:rsidRPr="009F1311">
        <w:t xml:space="preserve">Note: Since this is the first time you are retrieving files, the process will take a while. </w:t>
      </w:r>
    </w:p>
    <w:p w:rsidR="009F1311" w:rsidRDefault="009F1311" w:rsidP="009F1311">
      <w:pPr>
        <w:pStyle w:val="b3-Code"/>
      </w:pPr>
      <w:r w:rsidRPr="009F1311">
        <w:t>git clone</w:t>
      </w:r>
      <w:r>
        <w:t xml:space="preserve"> &lt;repository url&gt; &lt;directory name&gt;</w:t>
      </w:r>
    </w:p>
    <w:p w:rsidR="009F1311" w:rsidRDefault="009F1311" w:rsidP="009F1311">
      <w:pPr>
        <w:pStyle w:val="b2-Body"/>
      </w:pPr>
      <w:r>
        <w:t>An example of this command is shown below:</w:t>
      </w:r>
    </w:p>
    <w:p w:rsidR="009F1311" w:rsidRDefault="009F1311" w:rsidP="009F1311">
      <w:pPr>
        <w:pStyle w:val="b1-Code"/>
      </w:pPr>
      <w:r>
        <w:t xml:space="preserve">git clone </w:t>
      </w:r>
      <w:r w:rsidRPr="009F1311">
        <w:t>https://github.com/Revcord/projects.git</w:t>
      </w:r>
      <w:r>
        <w:t xml:space="preserve"> c:\users\rplaza\files\git\projects  </w:t>
      </w:r>
    </w:p>
    <w:p w:rsidR="009F1311" w:rsidRDefault="009F1311" w:rsidP="009F1311">
      <w:pPr>
        <w:pStyle w:val="b1-List-1"/>
      </w:pPr>
      <w:r>
        <w:t xml:space="preserve">During some git commands, git may ask for your git username and password. There is a way to tell git to remember these entries so you do not need to enter them every time. To do this you need </w:t>
      </w:r>
      <w:r>
        <w:lastRenderedPageBreak/>
        <w:t>to install the credential helper called “</w:t>
      </w:r>
      <w:proofErr w:type="spellStart"/>
      <w:r>
        <w:t>wincred</w:t>
      </w:r>
      <w:proofErr w:type="spellEnd"/>
      <w:r>
        <w:t xml:space="preserve">”. If you have already installed “GitHub for Windows” the credential helper is installed, you just need to activate it. </w:t>
      </w:r>
    </w:p>
    <w:p w:rsidR="009F1311" w:rsidRDefault="009F1311" w:rsidP="009F1311">
      <w:pPr>
        <w:pStyle w:val="b2-Body"/>
      </w:pPr>
      <w:r>
        <w:t>Type the following command:</w:t>
      </w:r>
    </w:p>
    <w:p w:rsidR="009F1311" w:rsidRDefault="009F1311" w:rsidP="00FA200D">
      <w:pPr>
        <w:pStyle w:val="b3-Code"/>
      </w:pPr>
    </w:p>
    <w:p w:rsidR="009F1311" w:rsidRDefault="009F1311" w:rsidP="00FA200D">
      <w:pPr>
        <w:pStyle w:val="b3-Code"/>
      </w:pPr>
      <w:r>
        <w:t>git config –-global credential.helper wincred</w:t>
      </w:r>
    </w:p>
    <w:p w:rsidR="009F1311" w:rsidRPr="009F1311" w:rsidRDefault="009F1311" w:rsidP="009F1311">
      <w:pPr>
        <w:pStyle w:val="b1-Title"/>
      </w:pPr>
      <w:r>
        <w:t>Important Note:</w:t>
      </w:r>
    </w:p>
    <w:p w:rsidR="009F1311" w:rsidRPr="009F1311" w:rsidRDefault="009F1311" w:rsidP="009F1311">
      <w:pPr>
        <w:pStyle w:val="b1-Body"/>
      </w:pPr>
      <w:r w:rsidRPr="009F1311">
        <w:rPr>
          <w:b/>
          <w:color w:val="FF0000"/>
        </w:rPr>
        <w:t>It is very important that we do NOT store huge files in GitHub. </w:t>
      </w:r>
      <w:r w:rsidRPr="009F1311">
        <w:t>Large files will slow the library for all users.</w:t>
      </w:r>
    </w:p>
    <w:p w:rsidR="009F1311" w:rsidRPr="009F1311" w:rsidRDefault="009F1311" w:rsidP="009F1311">
      <w:pPr>
        <w:pStyle w:val="b1-Body"/>
        <w:rPr>
          <w:rFonts w:ascii="Arial" w:hAnsi="Arial" w:cs="Arial"/>
          <w:sz w:val="20"/>
          <w:szCs w:val="20"/>
        </w:rPr>
      </w:pPr>
      <w:r w:rsidRPr="009F1311">
        <w:rPr>
          <w:rFonts w:ascii="Arial" w:hAnsi="Arial" w:cs="Arial"/>
          <w:sz w:val="20"/>
          <w:szCs w:val="20"/>
        </w:rPr>
        <w:t>We should NOT store:</w:t>
      </w:r>
    </w:p>
    <w:p w:rsidR="009F1311" w:rsidRPr="009F1311" w:rsidRDefault="009F1311" w:rsidP="009F1311">
      <w:pPr>
        <w:pStyle w:val="b1-List-1"/>
        <w:numPr>
          <w:ilvl w:val="0"/>
          <w:numId w:val="35"/>
        </w:numPr>
      </w:pPr>
      <w:r w:rsidRPr="009F1311">
        <w:t>zip files.</w:t>
      </w:r>
    </w:p>
    <w:p w:rsidR="009F1311" w:rsidRPr="009F1311" w:rsidRDefault="009F1311" w:rsidP="009F1311">
      <w:pPr>
        <w:pStyle w:val="b1-List-1"/>
      </w:pPr>
      <w:r w:rsidRPr="009F1311">
        <w:t>Large .</w:t>
      </w:r>
      <w:proofErr w:type="spellStart"/>
      <w:r w:rsidRPr="009F1311">
        <w:t>msi</w:t>
      </w:r>
      <w:proofErr w:type="spellEnd"/>
      <w:r w:rsidRPr="009F1311">
        <w:t xml:space="preserve"> </w:t>
      </w:r>
      <w:proofErr w:type="gramStart"/>
      <w:r w:rsidRPr="009F1311">
        <w:t>install</w:t>
      </w:r>
      <w:proofErr w:type="gramEnd"/>
      <w:r w:rsidRPr="009F1311">
        <w:t xml:space="preserve"> files.</w:t>
      </w:r>
    </w:p>
    <w:p w:rsidR="009F1311" w:rsidRDefault="009F1311">
      <w:pPr>
        <w:spacing w:after="200" w:line="276" w:lineRule="auto"/>
        <w:rPr>
          <w:rFonts w:ascii="Century" w:eastAsia="Times New Roman" w:hAnsi="Century" w:cs="Times New Roman"/>
          <w:b/>
          <w:sz w:val="48"/>
          <w:szCs w:val="24"/>
          <w:u w:val="single"/>
        </w:rPr>
      </w:pPr>
      <w:r>
        <w:br w:type="page"/>
      </w:r>
    </w:p>
    <w:p w:rsidR="009F1311" w:rsidRDefault="009F1311" w:rsidP="009F1311">
      <w:pPr>
        <w:pStyle w:val="bHeading1"/>
      </w:pPr>
      <w:r>
        <w:lastRenderedPageBreak/>
        <w:t xml:space="preserve">Git </w:t>
      </w:r>
      <w:r w:rsidRPr="00233D80">
        <w:t>Command</w:t>
      </w:r>
      <w:r>
        <w:t xml:space="preserve"> List </w:t>
      </w:r>
    </w:p>
    <w:p w:rsidR="007E17A7" w:rsidRDefault="009F1311" w:rsidP="007E17A7">
      <w:pPr>
        <w:pStyle w:val="b1-Body"/>
      </w:pPr>
      <w:r>
        <w:t xml:space="preserve">Config --- </w:t>
      </w:r>
      <w:r w:rsidR="007E17A7" w:rsidRPr="007E17A7">
        <w:t xml:space="preserve">Setting </w:t>
      </w:r>
      <w:r w:rsidR="008637CD">
        <w:t>u</w:t>
      </w:r>
      <w:r w:rsidR="007E17A7" w:rsidRPr="007E17A7">
        <w:t xml:space="preserve">p </w:t>
      </w:r>
      <w:r w:rsidR="008637CD">
        <w:t>g</w:t>
      </w:r>
      <w:r w:rsidR="007E17A7" w:rsidRPr="007E17A7">
        <w:t>it</w:t>
      </w:r>
      <w:r w:rsidR="008637CD">
        <w:t>.</w:t>
      </w:r>
    </w:p>
    <w:p w:rsidR="008637CD" w:rsidRDefault="008637CD" w:rsidP="008637CD">
      <w:pPr>
        <w:pStyle w:val="b2-Body"/>
      </w:pPr>
      <w:r>
        <w:t>To list all global configurations:</w:t>
      </w:r>
    </w:p>
    <w:p w:rsidR="008637CD" w:rsidRDefault="008637CD" w:rsidP="008637CD">
      <w:pPr>
        <w:pStyle w:val="b3-Code"/>
      </w:pPr>
      <w:r>
        <w:t xml:space="preserve">git config –-global –-list </w:t>
      </w:r>
    </w:p>
    <w:p w:rsidR="008637CD" w:rsidRPr="007E17A7" w:rsidRDefault="008637CD" w:rsidP="008637CD">
      <w:pPr>
        <w:pStyle w:val="b2-Body"/>
      </w:pPr>
      <w:r>
        <w:t>To show/set user name:</w:t>
      </w:r>
    </w:p>
    <w:p w:rsidR="008637CD" w:rsidRDefault="008637CD" w:rsidP="008637CD">
      <w:pPr>
        <w:pStyle w:val="b3-Code"/>
      </w:pPr>
      <w:r>
        <w:t>git config –-global user.name</w:t>
      </w:r>
    </w:p>
    <w:p w:rsidR="008637CD" w:rsidRDefault="008637CD" w:rsidP="008637CD">
      <w:pPr>
        <w:pStyle w:val="b3-Code"/>
      </w:pPr>
      <w:r>
        <w:t xml:space="preserve">git </w:t>
      </w:r>
      <w:r w:rsidR="007E17A7" w:rsidRPr="007E17A7">
        <w:t>config –</w:t>
      </w:r>
      <w:r w:rsidR="007E17A7">
        <w:t>-</w:t>
      </w:r>
      <w:r w:rsidR="007E17A7" w:rsidRPr="007E17A7">
        <w:t>global user.name “&lt;username&gt;”</w:t>
      </w:r>
      <w:r>
        <w:t xml:space="preserve">   </w:t>
      </w:r>
    </w:p>
    <w:p w:rsidR="008637CD" w:rsidRDefault="008637CD" w:rsidP="008637CD">
      <w:pPr>
        <w:pStyle w:val="b2-Body"/>
      </w:pPr>
      <w:r>
        <w:t>To show/set email address:</w:t>
      </w:r>
    </w:p>
    <w:p w:rsidR="008637CD" w:rsidRDefault="008637CD" w:rsidP="008637CD">
      <w:pPr>
        <w:pStyle w:val="b3-Code"/>
      </w:pPr>
      <w:r>
        <w:t xml:space="preserve">git config -–global user.email </w:t>
      </w:r>
    </w:p>
    <w:p w:rsidR="007E17A7" w:rsidRDefault="007E17A7" w:rsidP="008637CD">
      <w:pPr>
        <w:pStyle w:val="b3-Code"/>
      </w:pPr>
      <w:r w:rsidRPr="007E17A7">
        <w:t>git config –</w:t>
      </w:r>
      <w:r>
        <w:t>-</w:t>
      </w:r>
      <w:r w:rsidRPr="007E17A7">
        <w:t>global user.email &lt;email address&gt;</w:t>
      </w:r>
      <w:r w:rsidR="008637CD">
        <w:t xml:space="preserve">   </w:t>
      </w:r>
    </w:p>
    <w:p w:rsidR="009F1311" w:rsidRPr="007E17A7" w:rsidRDefault="009F1311" w:rsidP="009F1311">
      <w:pPr>
        <w:pStyle w:val="b2-Body"/>
      </w:pPr>
      <w:r>
        <w:t>To set pretty colors:</w:t>
      </w:r>
    </w:p>
    <w:p w:rsidR="009F1311" w:rsidRDefault="009F1311" w:rsidP="009F1311">
      <w:pPr>
        <w:pStyle w:val="b3-Code"/>
      </w:pPr>
      <w:r w:rsidRPr="007E17A7">
        <w:t>git config –</w:t>
      </w:r>
      <w:r>
        <w:t>-</w:t>
      </w:r>
      <w:r w:rsidRPr="007E17A7">
        <w:t>global color.ui true</w:t>
      </w:r>
      <w:r>
        <w:t xml:space="preserve"> </w:t>
      </w:r>
    </w:p>
    <w:p w:rsidR="009F1311" w:rsidRPr="007E17A7" w:rsidRDefault="009F1311" w:rsidP="009F1311">
      <w:pPr>
        <w:pStyle w:val="b2-Body"/>
      </w:pPr>
      <w:r>
        <w:t>To configure lines correctly for Windows:</w:t>
      </w:r>
    </w:p>
    <w:p w:rsidR="009F1311" w:rsidRDefault="009F1311" w:rsidP="009F1311">
      <w:pPr>
        <w:pStyle w:val="b3-Code"/>
      </w:pPr>
      <w:r w:rsidRPr="007E17A7">
        <w:t>git config –</w:t>
      </w:r>
      <w:r>
        <w:t>-global code.autocrlf true</w:t>
      </w:r>
    </w:p>
    <w:p w:rsidR="008637CD" w:rsidRDefault="008637CD" w:rsidP="007E17A7">
      <w:pPr>
        <w:pStyle w:val="b2-Code"/>
      </w:pPr>
    </w:p>
    <w:p w:rsidR="007E17A7" w:rsidRDefault="008637CD" w:rsidP="008637CD">
      <w:pPr>
        <w:pStyle w:val="b1-Body"/>
      </w:pPr>
      <w:proofErr w:type="gramStart"/>
      <w:r>
        <w:t xml:space="preserve">Status --- Git </w:t>
      </w:r>
      <w:r w:rsidRPr="008637CD">
        <w:t>Status</w:t>
      </w:r>
      <w:r>
        <w:t>.</w:t>
      </w:r>
      <w:proofErr w:type="gramEnd"/>
    </w:p>
    <w:p w:rsidR="007E17A7" w:rsidRDefault="007E17A7" w:rsidP="007E17A7">
      <w:pPr>
        <w:pStyle w:val="b2-Code"/>
      </w:pPr>
      <w:r>
        <w:t>git status</w:t>
      </w:r>
    </w:p>
    <w:p w:rsidR="008637CD" w:rsidRDefault="008637CD" w:rsidP="007E17A7">
      <w:pPr>
        <w:pStyle w:val="b1-Body"/>
      </w:pPr>
    </w:p>
    <w:p w:rsidR="008637CD" w:rsidRDefault="008637CD" w:rsidP="007E17A7">
      <w:pPr>
        <w:pStyle w:val="b1-Body"/>
      </w:pPr>
      <w:r>
        <w:t>Stage --- Stage files.</w:t>
      </w:r>
    </w:p>
    <w:p w:rsidR="008637CD" w:rsidRDefault="008637CD" w:rsidP="008637CD">
      <w:pPr>
        <w:pStyle w:val="b2-Body"/>
      </w:pPr>
      <w:r>
        <w:t>Stages a specified file:</w:t>
      </w:r>
    </w:p>
    <w:p w:rsidR="007E17A7" w:rsidRDefault="007E17A7" w:rsidP="008637CD">
      <w:pPr>
        <w:pStyle w:val="b3-Code"/>
      </w:pPr>
      <w:r>
        <w:t xml:space="preserve">git add &lt;filename&gt;  </w:t>
      </w:r>
    </w:p>
    <w:p w:rsidR="008637CD" w:rsidRDefault="008637CD" w:rsidP="008637CD">
      <w:pPr>
        <w:pStyle w:val="b2-Body"/>
      </w:pPr>
      <w:r>
        <w:t>Stage all new or modified file:</w:t>
      </w:r>
    </w:p>
    <w:p w:rsidR="007E17A7" w:rsidRDefault="007E17A7" w:rsidP="008637CD">
      <w:pPr>
        <w:pStyle w:val="b3-Code"/>
      </w:pPr>
      <w:r>
        <w:t>git add –</w:t>
      </w:r>
      <w:r w:rsidR="00CA4B2C">
        <w:t>-</w:t>
      </w:r>
      <w:r>
        <w:t xml:space="preserve">all   </w:t>
      </w:r>
    </w:p>
    <w:p w:rsidR="008637CD" w:rsidRDefault="008637CD" w:rsidP="008637CD">
      <w:pPr>
        <w:pStyle w:val="b2-Body"/>
      </w:pPr>
      <w:r>
        <w:t>Stages all .txt files in the curent directory:</w:t>
      </w:r>
    </w:p>
    <w:p w:rsidR="007E17A7" w:rsidRDefault="007E17A7" w:rsidP="008637CD">
      <w:pPr>
        <w:pStyle w:val="b3-Code"/>
      </w:pPr>
      <w:r>
        <w:t xml:space="preserve">git add *.txt   </w:t>
      </w:r>
    </w:p>
    <w:p w:rsidR="008637CD" w:rsidRDefault="008637CD" w:rsidP="008637CD">
      <w:pPr>
        <w:pStyle w:val="b2-Body"/>
      </w:pPr>
      <w:r>
        <w:t>Stages all .txt file from a specified directory:</w:t>
      </w:r>
    </w:p>
    <w:p w:rsidR="008637CD" w:rsidRDefault="008637CD" w:rsidP="008637CD">
      <w:pPr>
        <w:pStyle w:val="b3-Code"/>
      </w:pPr>
      <w:r>
        <w:t>Git add &lt;directory&gt;/*.txt</w:t>
      </w:r>
    </w:p>
    <w:p w:rsidR="008637CD" w:rsidRDefault="007E17A7" w:rsidP="008637CD">
      <w:pPr>
        <w:pStyle w:val="b3-Code"/>
      </w:pPr>
      <w:r>
        <w:t xml:space="preserve">git add docs/*.txt  </w:t>
      </w:r>
    </w:p>
    <w:p w:rsidR="007E17A7" w:rsidRDefault="008637CD" w:rsidP="008637CD">
      <w:pPr>
        <w:pStyle w:val="b2-Body"/>
      </w:pPr>
      <w:r>
        <w:t>Stages all files in a specified directory:</w:t>
      </w:r>
      <w:r w:rsidR="007E17A7">
        <w:t xml:space="preserve"> </w:t>
      </w:r>
    </w:p>
    <w:p w:rsidR="008637CD" w:rsidRDefault="008637CD" w:rsidP="008637CD">
      <w:pPr>
        <w:pStyle w:val="b3-Code"/>
      </w:pPr>
      <w:r>
        <w:t>git add &lt;directory&gt;/</w:t>
      </w:r>
    </w:p>
    <w:p w:rsidR="007E17A7" w:rsidRDefault="007E17A7" w:rsidP="008637CD">
      <w:pPr>
        <w:pStyle w:val="b3-Code"/>
      </w:pPr>
      <w:r>
        <w:t>git add docs/</w:t>
      </w:r>
    </w:p>
    <w:p w:rsidR="008637CD" w:rsidRDefault="008637CD" w:rsidP="008637CD">
      <w:pPr>
        <w:pStyle w:val="b2-Body"/>
      </w:pPr>
      <w:r>
        <w:t>Stages all .txt files in the entire project:</w:t>
      </w:r>
    </w:p>
    <w:p w:rsidR="007E17A7" w:rsidRDefault="007E17A7" w:rsidP="008637CD">
      <w:pPr>
        <w:pStyle w:val="b3-Code"/>
      </w:pPr>
      <w:r>
        <w:t xml:space="preserve">git add “*.txt” </w:t>
      </w:r>
    </w:p>
    <w:p w:rsidR="007E17A7" w:rsidRDefault="007E17A7" w:rsidP="007E17A7">
      <w:pPr>
        <w:pStyle w:val="b1-Body"/>
      </w:pPr>
    </w:p>
    <w:p w:rsidR="007E17A7" w:rsidRDefault="008637CD" w:rsidP="007E17A7">
      <w:pPr>
        <w:pStyle w:val="b1-Body"/>
      </w:pPr>
      <w:r>
        <w:t>Commit --- Commit files to the local repo.</w:t>
      </w:r>
    </w:p>
    <w:p w:rsidR="008637CD" w:rsidRDefault="008637CD" w:rsidP="008637CD">
      <w:pPr>
        <w:pStyle w:val="b2-Body"/>
      </w:pPr>
      <w:r>
        <w:t>Commit all staged files:</w:t>
      </w:r>
    </w:p>
    <w:p w:rsidR="007E17A7" w:rsidRDefault="007E17A7" w:rsidP="008637CD">
      <w:pPr>
        <w:pStyle w:val="b3-Code"/>
      </w:pPr>
      <w:r>
        <w:t xml:space="preserve">git commit –m &lt;”text deascription”&gt; </w:t>
      </w:r>
    </w:p>
    <w:p w:rsidR="008637CD" w:rsidRDefault="008637CD" w:rsidP="008637CD">
      <w:pPr>
        <w:pStyle w:val="b2-Body"/>
      </w:pPr>
      <w:r>
        <w:t>Stage and commit in one command:</w:t>
      </w:r>
    </w:p>
    <w:p w:rsidR="007E17A7" w:rsidRDefault="007E17A7" w:rsidP="008637CD">
      <w:pPr>
        <w:pStyle w:val="b3-Code"/>
      </w:pPr>
      <w:r>
        <w:t xml:space="preserve">git commit –a –m &lt;”text description”&gt;  </w:t>
      </w:r>
    </w:p>
    <w:p w:rsidR="007E17A7" w:rsidRDefault="007E17A7" w:rsidP="007E17A7">
      <w:pPr>
        <w:pStyle w:val="b2-Code"/>
      </w:pPr>
    </w:p>
    <w:p w:rsidR="008637CD" w:rsidRDefault="008637CD" w:rsidP="008637CD">
      <w:pPr>
        <w:pStyle w:val="b1-Body"/>
      </w:pPr>
      <w:r>
        <w:lastRenderedPageBreak/>
        <w:t>Reset --- Rollback commits.</w:t>
      </w:r>
    </w:p>
    <w:p w:rsidR="008637CD" w:rsidRDefault="008637CD" w:rsidP="008637CD">
      <w:pPr>
        <w:pStyle w:val="b2-Body"/>
      </w:pPr>
      <w:r>
        <w:t>Undo last commit and put to staging:</w:t>
      </w:r>
    </w:p>
    <w:p w:rsidR="008637CD" w:rsidRDefault="008637CD" w:rsidP="008637CD">
      <w:pPr>
        <w:pStyle w:val="b3-Code"/>
      </w:pPr>
      <w:r>
        <w:t xml:space="preserve">git reset HEAD &lt;filename&gt;   </w:t>
      </w:r>
    </w:p>
    <w:p w:rsidR="008637CD" w:rsidRDefault="008637CD" w:rsidP="008637CD">
      <w:pPr>
        <w:pStyle w:val="b2-Body"/>
      </w:pPr>
      <w:r>
        <w:t>Blow away any changes since the last commit.</w:t>
      </w:r>
    </w:p>
    <w:p w:rsidR="008637CD" w:rsidRDefault="008637CD" w:rsidP="008637CD">
      <w:pPr>
        <w:pStyle w:val="b3-Code"/>
      </w:pPr>
      <w:r>
        <w:t>git checkout -- &lt;filename&gt; &lt;optional additional filename&gt;</w:t>
      </w:r>
    </w:p>
    <w:p w:rsidR="008637CD" w:rsidRDefault="008637CD" w:rsidP="008637CD">
      <w:pPr>
        <w:pStyle w:val="b2-Body"/>
      </w:pPr>
      <w:r>
        <w:t>Undo last commit and move everything from commit to staging.</w:t>
      </w:r>
    </w:p>
    <w:p w:rsidR="008637CD" w:rsidRDefault="008637CD" w:rsidP="008637CD">
      <w:pPr>
        <w:pStyle w:val="b3-Body"/>
      </w:pPr>
      <w:r>
        <w:t>IOW: Set the current timeline to the parent of the current timeline. Stage the deleted stuff.</w:t>
      </w:r>
    </w:p>
    <w:p w:rsidR="008637CD" w:rsidRDefault="008637CD" w:rsidP="008637CD">
      <w:pPr>
        <w:pStyle w:val="b3-Code"/>
      </w:pPr>
      <w:r>
        <w:t xml:space="preserve">git reset –soft HEAD^ &lt;filename&gt;   </w:t>
      </w:r>
    </w:p>
    <w:p w:rsidR="008637CD" w:rsidRDefault="008637CD" w:rsidP="008637CD">
      <w:pPr>
        <w:pStyle w:val="b2-Body"/>
      </w:pPr>
      <w:r>
        <w:t>Undo last commit and delete all changes. Blow it away.</w:t>
      </w:r>
    </w:p>
    <w:p w:rsidR="008637CD" w:rsidRDefault="008637CD" w:rsidP="008637CD">
      <w:pPr>
        <w:pStyle w:val="b3-Body"/>
      </w:pPr>
      <w:r>
        <w:t>IOW: Set the current timeline to the parent of the current timeline. Blow away stuff.</w:t>
      </w:r>
    </w:p>
    <w:p w:rsidR="008637CD" w:rsidRDefault="008637CD" w:rsidP="008637CD">
      <w:pPr>
        <w:pStyle w:val="b3-Code"/>
      </w:pPr>
      <w:r>
        <w:t xml:space="preserve">git reset –-hard HEAD^ &lt;filename&gt;   </w:t>
      </w:r>
    </w:p>
    <w:p w:rsidR="008637CD" w:rsidRDefault="008637CD" w:rsidP="008637CD">
      <w:pPr>
        <w:pStyle w:val="b2-Body"/>
      </w:pPr>
      <w:r>
        <w:t xml:space="preserve"> Undo last two commits.</w:t>
      </w:r>
    </w:p>
    <w:p w:rsidR="008637CD" w:rsidRDefault="008637CD" w:rsidP="008637CD">
      <w:pPr>
        <w:pStyle w:val="b3-Body"/>
      </w:pPr>
      <w:r>
        <w:t>IOW: Set the current timeline to the grandparent of the current timeline. Blow away stuff.</w:t>
      </w:r>
    </w:p>
    <w:p w:rsidR="008637CD" w:rsidRDefault="008637CD" w:rsidP="008637CD">
      <w:pPr>
        <w:pStyle w:val="b3-Code"/>
      </w:pPr>
      <w:r>
        <w:t xml:space="preserve">git reset –-hard HEAD^^ &lt;filename&gt;   </w:t>
      </w:r>
    </w:p>
    <w:p w:rsidR="007E17A7" w:rsidRDefault="008637CD" w:rsidP="008637CD">
      <w:pPr>
        <w:pStyle w:val="b1-Body"/>
      </w:pPr>
      <w:r>
        <w:br/>
        <w:t xml:space="preserve">Log --- </w:t>
      </w:r>
      <w:r w:rsidR="007E17A7">
        <w:t>View a timeline log of events.</w:t>
      </w:r>
    </w:p>
    <w:p w:rsidR="007E17A7" w:rsidRDefault="007E17A7" w:rsidP="007E17A7">
      <w:pPr>
        <w:pStyle w:val="b2-Code"/>
      </w:pPr>
      <w:r>
        <w:t>git log</w:t>
      </w:r>
    </w:p>
    <w:p w:rsidR="008637CD" w:rsidRDefault="008637CD" w:rsidP="007E17A7">
      <w:pPr>
        <w:pStyle w:val="b2-Code"/>
      </w:pPr>
      <w:r>
        <w:t>git log --until=1.minute.ago</w:t>
      </w:r>
    </w:p>
    <w:p w:rsidR="008637CD" w:rsidRDefault="008637CD" w:rsidP="007E17A7">
      <w:pPr>
        <w:pStyle w:val="b2-Code"/>
      </w:pPr>
      <w:r>
        <w:t>git log --since=1.day.ago</w:t>
      </w:r>
    </w:p>
    <w:p w:rsidR="007E17A7" w:rsidRDefault="008637CD" w:rsidP="007E17A7">
      <w:pPr>
        <w:pStyle w:val="b2-Code"/>
      </w:pPr>
      <w:r>
        <w:t>git log –-since=1.hour.ago</w:t>
      </w:r>
    </w:p>
    <w:p w:rsidR="008637CD" w:rsidRDefault="008637CD" w:rsidP="007E17A7">
      <w:pPr>
        <w:pStyle w:val="b2-Code"/>
      </w:pPr>
      <w:r>
        <w:t>git log –-since=1.month.ago –-until=2.weeks.ago</w:t>
      </w:r>
    </w:p>
    <w:p w:rsidR="008637CD" w:rsidRDefault="008637CD" w:rsidP="007E17A7">
      <w:pPr>
        <w:pStyle w:val="b2-Code"/>
      </w:pPr>
      <w:r>
        <w:t>got log –-since=2000-01-01 –-until=2012-12-21</w:t>
      </w:r>
    </w:p>
    <w:p w:rsidR="008637CD" w:rsidRDefault="008637CD" w:rsidP="007E17A7">
      <w:pPr>
        <w:pStyle w:val="b2-Code"/>
      </w:pPr>
    </w:p>
    <w:p w:rsidR="007E17A7" w:rsidRDefault="008637CD" w:rsidP="007E17A7">
      <w:pPr>
        <w:pStyle w:val="b1-Body"/>
      </w:pPr>
      <w:r>
        <w:t xml:space="preserve">Diff --- </w:t>
      </w:r>
      <w:r w:rsidR="007E17A7">
        <w:t xml:space="preserve">Show what has changed </w:t>
      </w:r>
      <w:r>
        <w:t xml:space="preserve">in </w:t>
      </w:r>
      <w:r w:rsidR="007E17A7">
        <w:t>staged files.</w:t>
      </w:r>
    </w:p>
    <w:p w:rsidR="008637CD" w:rsidRDefault="008637CD" w:rsidP="008637CD">
      <w:pPr>
        <w:pStyle w:val="b2-Body"/>
      </w:pPr>
      <w:proofErr w:type="gramStart"/>
      <w:r>
        <w:t>Shows the differences of the current unstagged files.</w:t>
      </w:r>
      <w:proofErr w:type="gramEnd"/>
    </w:p>
    <w:p w:rsidR="008637CD" w:rsidRDefault="007E17A7" w:rsidP="008637CD">
      <w:pPr>
        <w:pStyle w:val="b3-Code"/>
      </w:pPr>
      <w:r>
        <w:t xml:space="preserve">git diff   </w:t>
      </w:r>
    </w:p>
    <w:p w:rsidR="008637CD" w:rsidRDefault="008637CD" w:rsidP="008637CD">
      <w:pPr>
        <w:pStyle w:val="b2-Body"/>
      </w:pPr>
      <w:proofErr w:type="gramStart"/>
      <w:r>
        <w:t>Shows the differences of the current stagged file.</w:t>
      </w:r>
      <w:proofErr w:type="gramEnd"/>
    </w:p>
    <w:p w:rsidR="008637CD" w:rsidRDefault="007E17A7" w:rsidP="008637CD">
      <w:pPr>
        <w:pStyle w:val="b3-Code"/>
      </w:pPr>
      <w:r>
        <w:t>git diff –</w:t>
      </w:r>
      <w:r w:rsidR="004910A4">
        <w:t>-</w:t>
      </w:r>
      <w:r>
        <w:t>staged</w:t>
      </w:r>
    </w:p>
    <w:p w:rsidR="008637CD" w:rsidRDefault="008637CD" w:rsidP="008637CD">
      <w:pPr>
        <w:pStyle w:val="b2-Body"/>
      </w:pPr>
      <w:r>
        <w:t>Shows the difference between unstaged and latest committed:</w:t>
      </w:r>
      <w:r w:rsidR="007E17A7">
        <w:t xml:space="preserve">   </w:t>
      </w:r>
    </w:p>
    <w:p w:rsidR="008637CD" w:rsidRDefault="008637CD" w:rsidP="008637CD">
      <w:pPr>
        <w:pStyle w:val="b3-Code"/>
      </w:pPr>
      <w:r>
        <w:t xml:space="preserve">git diff HEAD   </w:t>
      </w:r>
    </w:p>
    <w:p w:rsidR="008637CD" w:rsidRDefault="008637CD" w:rsidP="008637CD">
      <w:pPr>
        <w:pStyle w:val="b2-Body"/>
      </w:pPr>
      <w:r>
        <w:t>Shows the difference between unstagged and parent of latest commit:</w:t>
      </w:r>
    </w:p>
    <w:p w:rsidR="008637CD" w:rsidRDefault="008637CD" w:rsidP="008637CD">
      <w:pPr>
        <w:pStyle w:val="b3-Code"/>
      </w:pPr>
      <w:r>
        <w:t xml:space="preserve">git diff HEAD^   </w:t>
      </w:r>
    </w:p>
    <w:p w:rsidR="008637CD" w:rsidRDefault="008637CD" w:rsidP="008637CD">
      <w:pPr>
        <w:pStyle w:val="b2-Body"/>
      </w:pPr>
      <w:r>
        <w:t xml:space="preserve">Shows the difference between </w:t>
      </w:r>
      <w:proofErr w:type="spellStart"/>
      <w:r>
        <w:t>unstagged</w:t>
      </w:r>
      <w:proofErr w:type="spellEnd"/>
      <w:r>
        <w:t xml:space="preserve"> and parent of latest commit:</w:t>
      </w:r>
    </w:p>
    <w:p w:rsidR="008637CD" w:rsidRDefault="008637CD" w:rsidP="008637CD">
      <w:pPr>
        <w:pStyle w:val="b3-Code"/>
      </w:pPr>
      <w:r>
        <w:t xml:space="preserve">git diff HEAD^^ </w:t>
      </w:r>
    </w:p>
    <w:p w:rsidR="008637CD" w:rsidRDefault="008637CD" w:rsidP="008637CD">
      <w:pPr>
        <w:pStyle w:val="b2-Body"/>
      </w:pPr>
      <w:r>
        <w:t>Show differences between two branches:</w:t>
      </w:r>
    </w:p>
    <w:p w:rsidR="008637CD" w:rsidRDefault="008637CD" w:rsidP="008637CD">
      <w:pPr>
        <w:pStyle w:val="b3-Code"/>
      </w:pPr>
      <w:r>
        <w:t>git diff &lt;branch name&gt; &lt;branch name&gt;</w:t>
      </w:r>
    </w:p>
    <w:p w:rsidR="008637CD" w:rsidRDefault="008637CD" w:rsidP="008637CD">
      <w:pPr>
        <w:pStyle w:val="b1-Body"/>
        <w:rPr>
          <w:rFonts w:ascii="Courier New" w:hAnsi="Courier New"/>
          <w:noProof/>
          <w:sz w:val="20"/>
        </w:rPr>
      </w:pPr>
    </w:p>
    <w:p w:rsidR="008637CD" w:rsidRPr="008637CD" w:rsidRDefault="008637CD" w:rsidP="008637CD">
      <w:pPr>
        <w:pStyle w:val="b1-Body"/>
      </w:pPr>
      <w:r w:rsidRPr="008637CD">
        <w:t>Blame --- Who made changes.</w:t>
      </w:r>
    </w:p>
    <w:p w:rsidR="008637CD" w:rsidRDefault="008637CD" w:rsidP="007E17A7">
      <w:pPr>
        <w:pStyle w:val="b2-Code"/>
      </w:pPr>
      <w:r>
        <w:t xml:space="preserve">git blame index.html –-date short 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1-Body"/>
      </w:pPr>
      <w:r>
        <w:t>Whatever has been staged is added to last commit. Use –m command to change the comment message.</w:t>
      </w:r>
    </w:p>
    <w:p w:rsidR="007E17A7" w:rsidRDefault="007E17A7" w:rsidP="007E17A7">
      <w:pPr>
        <w:pStyle w:val="b2-Code"/>
      </w:pPr>
      <w:r>
        <w:lastRenderedPageBreak/>
        <w:t>git commit –</w:t>
      </w:r>
      <w:r w:rsidR="004910A4">
        <w:t>-</w:t>
      </w:r>
      <w:r>
        <w:t xml:space="preserve">amend </w:t>
      </w:r>
    </w:p>
    <w:p w:rsidR="007E17A7" w:rsidRDefault="007E17A7" w:rsidP="007E17A7">
      <w:pPr>
        <w:pStyle w:val="b2-Code"/>
      </w:pPr>
      <w:r>
        <w:t>git commit –</w:t>
      </w:r>
      <w:r w:rsidR="004910A4">
        <w:t>-</w:t>
      </w:r>
      <w:r>
        <w:t>amend –m &lt;”comment text”&gt;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1-Body"/>
      </w:pPr>
      <w:r>
        <w:t>To configure a GitHub remote repository</w:t>
      </w:r>
    </w:p>
    <w:p w:rsidR="007E17A7" w:rsidRDefault="007E17A7" w:rsidP="007E17A7">
      <w:pPr>
        <w:pStyle w:val="b2-Code"/>
      </w:pPr>
      <w:r>
        <w:t xml:space="preserve">git remote add origin </w:t>
      </w:r>
      <w:hyperlink r:id="rId11" w:history="1">
        <w:r w:rsidRPr="009436BB">
          <w:rPr>
            <w:rStyle w:val="Hyperlink"/>
            <w:rFonts w:ascii="Courier New" w:hAnsi="Courier New"/>
          </w:rPr>
          <w:t>https://github.com/Revcord/git-real.git</w:t>
        </w:r>
      </w:hyperlink>
      <w:r>
        <w:t xml:space="preserve">  </w:t>
      </w:r>
    </w:p>
    <w:p w:rsidR="007E17A7" w:rsidRDefault="004910A4" w:rsidP="007E17A7">
      <w:pPr>
        <w:pStyle w:val="b2-Code"/>
      </w:pPr>
      <w:r>
        <w:t xml:space="preserve">   </w:t>
      </w:r>
      <w:r w:rsidR="007E17A7">
        <w:t>&lt;&lt;&lt; Use the URL that GitHub gave us.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2-Code"/>
      </w:pPr>
      <w:r>
        <w:t>NOTE: Suggest using “revcord” below to distinguish Revcord’s repository.</w:t>
      </w:r>
    </w:p>
    <w:p w:rsidR="007E17A7" w:rsidRDefault="007E17A7" w:rsidP="007E17A7">
      <w:pPr>
        <w:pStyle w:val="b2-Code"/>
      </w:pPr>
      <w:r>
        <w:t xml:space="preserve">git remote add revcord </w:t>
      </w:r>
      <w:hyperlink r:id="rId12" w:history="1">
        <w:r w:rsidRPr="009436BB">
          <w:rPr>
            <w:rStyle w:val="Hyperlink"/>
            <w:rFonts w:ascii="Courier New" w:hAnsi="Courier New"/>
          </w:rPr>
          <w:t>https://github.com/Revcord/git-real.git</w:t>
        </w:r>
      </w:hyperlink>
      <w:r>
        <w:t xml:space="preserve"> 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2-Code"/>
      </w:pPr>
      <w:r>
        <w:t>git remote –v   &lt;&lt;&lt; Gets list of all repositories that git knows about</w:t>
      </w:r>
    </w:p>
    <w:p w:rsidR="007E17A7" w:rsidRDefault="007E17A7" w:rsidP="007E17A7">
      <w:pPr>
        <w:pStyle w:val="b2-Code"/>
      </w:pPr>
    </w:p>
    <w:p w:rsidR="007E17A7" w:rsidRDefault="007E17A7" w:rsidP="007E17A7">
      <w:pPr>
        <w:pStyle w:val="b1-Body"/>
      </w:pPr>
      <w:r>
        <w:t>To push commits from local reposiitory to the remote repository.</w:t>
      </w:r>
    </w:p>
    <w:p w:rsidR="00FA200D" w:rsidRDefault="00FA200D" w:rsidP="00FA200D">
      <w:pPr>
        <w:pStyle w:val="b2-Body"/>
      </w:pPr>
      <w:r>
        <w:t>Pushes all “master” (or branch) files to the “origin”</w:t>
      </w:r>
    </w:p>
    <w:p w:rsidR="00FA200D" w:rsidRDefault="00FA200D" w:rsidP="00FA200D">
      <w:pPr>
        <w:pStyle w:val="b3-Code"/>
      </w:pPr>
      <w:r>
        <w:t>git push</w:t>
      </w:r>
    </w:p>
    <w:p w:rsidR="00FA200D" w:rsidRDefault="00FA200D" w:rsidP="00FA200D">
      <w:pPr>
        <w:pStyle w:val="b2-Body"/>
      </w:pPr>
      <w:proofErr w:type="gramStart"/>
      <w:r>
        <w:t>Full command.</w:t>
      </w:r>
      <w:proofErr w:type="gramEnd"/>
    </w:p>
    <w:p w:rsidR="007E17A7" w:rsidRDefault="007E17A7" w:rsidP="00FA200D">
      <w:pPr>
        <w:pStyle w:val="b3-Code"/>
      </w:pPr>
      <w:r>
        <w:t xml:space="preserve">git push –u origin master   </w:t>
      </w:r>
    </w:p>
    <w:p w:rsidR="007E17A7" w:rsidRDefault="007E17A7" w:rsidP="00FA200D">
      <w:pPr>
        <w:pStyle w:val="b3-Code"/>
      </w:pPr>
      <w:r>
        <w:t>git push –u &lt;depository name&gt; &lt;branch name or “master”&gt;</w:t>
      </w:r>
    </w:p>
    <w:p w:rsidR="007E17A7" w:rsidRDefault="007E17A7" w:rsidP="00FA200D">
      <w:pPr>
        <w:pStyle w:val="b3-Body"/>
      </w:pPr>
      <w:r>
        <w:t xml:space="preserve">The –u option specifies the info. If the info </w:t>
      </w:r>
      <w:r w:rsidR="00FA200D">
        <w:t>has</w:t>
      </w:r>
      <w:r>
        <w:t xml:space="preserve"> not changed since the last push, you do not need to use the –u option.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1-Body"/>
      </w:pPr>
      <w:r>
        <w:t>Follow this link to learn about password caching so only have to enter a password once.</w:t>
      </w:r>
    </w:p>
    <w:p w:rsidR="007E17A7" w:rsidRDefault="00F61C73" w:rsidP="007E17A7">
      <w:pPr>
        <w:pStyle w:val="b2-Code"/>
      </w:pPr>
      <w:hyperlink r:id="rId13" w:history="1">
        <w:r w:rsidR="007E17A7" w:rsidRPr="009436BB">
          <w:rPr>
            <w:rStyle w:val="Hyperlink"/>
            <w:rFonts w:ascii="Courier New" w:hAnsi="Courier New"/>
          </w:rPr>
          <w:t>https://help.github.com/articles/set-up-git</w:t>
        </w:r>
      </w:hyperlink>
    </w:p>
    <w:p w:rsidR="007E17A7" w:rsidRDefault="007E17A7" w:rsidP="007E17A7">
      <w:pPr>
        <w:pStyle w:val="b1-Code"/>
      </w:pPr>
    </w:p>
    <w:p w:rsidR="007E17A7" w:rsidRDefault="007E17A7" w:rsidP="007E17A7">
      <w:pPr>
        <w:pStyle w:val="b1-Body"/>
      </w:pPr>
      <w:proofErr w:type="gramStart"/>
      <w:r>
        <w:t>To pull sync code from the remote repository to the local repository.</w:t>
      </w:r>
      <w:proofErr w:type="gramEnd"/>
    </w:p>
    <w:p w:rsidR="007E17A7" w:rsidRDefault="007E17A7" w:rsidP="007E17A7">
      <w:pPr>
        <w:pStyle w:val="b2-Code"/>
      </w:pPr>
      <w:r>
        <w:t>git pull  &lt;&lt;&lt; No options needed. Syncs your local repository with the remote repository.</w:t>
      </w:r>
    </w:p>
    <w:p w:rsidR="007E5915" w:rsidRDefault="007E5915" w:rsidP="007E17A7">
      <w:pPr>
        <w:pStyle w:val="b2-Code"/>
      </w:pPr>
    </w:p>
    <w:p w:rsidR="007E5915" w:rsidRDefault="007E5915" w:rsidP="007E5915">
      <w:pPr>
        <w:pStyle w:val="b1-Body"/>
      </w:pPr>
      <w:r>
        <w:t>Copy the remote branch to your local repository</w:t>
      </w:r>
    </w:p>
    <w:p w:rsidR="007E5915" w:rsidRDefault="007E5915" w:rsidP="007E17A7">
      <w:pPr>
        <w:pStyle w:val="b2-Code"/>
      </w:pPr>
      <w:r>
        <w:t>git fetch</w:t>
      </w:r>
    </w:p>
    <w:p w:rsidR="007E17A7" w:rsidRDefault="007E17A7" w:rsidP="007E17A7">
      <w:pPr>
        <w:pStyle w:val="b1-Code"/>
      </w:pPr>
    </w:p>
    <w:p w:rsidR="007E17A7" w:rsidRDefault="007E17A7" w:rsidP="007E17A7">
      <w:pPr>
        <w:pStyle w:val="b1-Body"/>
      </w:pPr>
      <w:r>
        <w:t>To remove a remote repository form those known by the local git</w:t>
      </w:r>
      <w:proofErr w:type="gramStart"/>
      <w:r>
        <w:t>..</w:t>
      </w:r>
      <w:proofErr w:type="gramEnd"/>
    </w:p>
    <w:p w:rsidR="007E17A7" w:rsidRDefault="007E17A7" w:rsidP="007E17A7">
      <w:pPr>
        <w:pStyle w:val="b2-Code"/>
      </w:pPr>
      <w:r>
        <w:t>git remote rm &lt;remote name&gt;</w:t>
      </w:r>
    </w:p>
    <w:p w:rsidR="004910A4" w:rsidRDefault="004910A4" w:rsidP="007E17A7">
      <w:pPr>
        <w:pStyle w:val="b2-Code"/>
      </w:pPr>
    </w:p>
    <w:p w:rsidR="004910A4" w:rsidRDefault="004910A4" w:rsidP="004910A4">
      <w:pPr>
        <w:pStyle w:val="b1-Body"/>
      </w:pPr>
      <w:r>
        <w:t>To get a local copy of the remote repository</w:t>
      </w:r>
    </w:p>
    <w:p w:rsidR="004910A4" w:rsidRDefault="004910A4" w:rsidP="007E17A7">
      <w:pPr>
        <w:pStyle w:val="b2-Code"/>
      </w:pPr>
      <w:r>
        <w:t xml:space="preserve">git clone </w:t>
      </w:r>
      <w:hyperlink r:id="rId14" w:history="1">
        <w:r w:rsidRPr="009436BB">
          <w:rPr>
            <w:rStyle w:val="Hyperlink"/>
            <w:rFonts w:ascii="Courier New" w:hAnsi="Courier New"/>
          </w:rPr>
          <w:t>https://github.com/codeschool/git-real.git</w:t>
        </w:r>
      </w:hyperlink>
    </w:p>
    <w:p w:rsidR="004910A4" w:rsidRDefault="004910A4" w:rsidP="007E17A7">
      <w:pPr>
        <w:pStyle w:val="b2-Code"/>
      </w:pPr>
      <w:r>
        <w:t>git clone &lt;remote depository URL&gt;</w:t>
      </w:r>
    </w:p>
    <w:p w:rsidR="004910A4" w:rsidRDefault="004910A4" w:rsidP="007E17A7">
      <w:pPr>
        <w:pStyle w:val="b2-Code"/>
      </w:pPr>
    </w:p>
    <w:p w:rsidR="004910A4" w:rsidRDefault="004910A4" w:rsidP="004910A4">
      <w:pPr>
        <w:pStyle w:val="b1-Body"/>
      </w:pPr>
      <w:r>
        <w:t>View the remote repositories that the system knows about</w:t>
      </w:r>
    </w:p>
    <w:p w:rsidR="007E17A7" w:rsidRDefault="004910A4" w:rsidP="004910A4">
      <w:pPr>
        <w:pStyle w:val="b2-Code"/>
      </w:pPr>
      <w:r>
        <w:t>git remote –v</w:t>
      </w:r>
      <w:r w:rsidR="00356601">
        <w:t xml:space="preserve">   &lt;&lt;&lt; The –v means verbose.</w:t>
      </w:r>
    </w:p>
    <w:p w:rsidR="00CA4B2C" w:rsidRDefault="00CA4B2C" w:rsidP="004910A4">
      <w:pPr>
        <w:pStyle w:val="b2-Code"/>
      </w:pPr>
      <w:r>
        <w:t>git remote show &lt;remote repository name&gt;   &lt;&lt;&lt; verbose remote information</w:t>
      </w:r>
    </w:p>
    <w:p w:rsidR="004910A4" w:rsidRDefault="004910A4" w:rsidP="004910A4">
      <w:pPr>
        <w:pStyle w:val="b2-Code"/>
      </w:pPr>
    </w:p>
    <w:p w:rsidR="004910A4" w:rsidRDefault="004910A4" w:rsidP="004910A4">
      <w:pPr>
        <w:pStyle w:val="b1-Body"/>
      </w:pPr>
      <w:r>
        <w:t>Check which branch we are set to use.</w:t>
      </w:r>
    </w:p>
    <w:p w:rsidR="004910A4" w:rsidRDefault="004910A4" w:rsidP="004910A4">
      <w:pPr>
        <w:pStyle w:val="b2-Code"/>
      </w:pPr>
      <w:r>
        <w:t>git branch</w:t>
      </w:r>
    </w:p>
    <w:p w:rsidR="00CA4B2C" w:rsidRDefault="00CA4B2C" w:rsidP="004910A4">
      <w:pPr>
        <w:pStyle w:val="b2-Code"/>
      </w:pPr>
      <w:r>
        <w:t>git branch –r   &lt;&lt;&lt; show all remote branches</w:t>
      </w:r>
    </w:p>
    <w:p w:rsidR="004910A4" w:rsidRDefault="004910A4" w:rsidP="004910A4">
      <w:pPr>
        <w:pStyle w:val="b1-Body"/>
      </w:pPr>
    </w:p>
    <w:p w:rsidR="004910A4" w:rsidRDefault="004910A4" w:rsidP="004910A4">
      <w:pPr>
        <w:pStyle w:val="b1-Body"/>
      </w:pPr>
      <w:r>
        <w:t>Create a new branch</w:t>
      </w:r>
    </w:p>
    <w:p w:rsidR="004910A4" w:rsidRDefault="004910A4" w:rsidP="004910A4">
      <w:pPr>
        <w:pStyle w:val="b2-Code"/>
      </w:pPr>
      <w:r>
        <w:t>git branch &lt;branch name&gt;</w:t>
      </w:r>
    </w:p>
    <w:p w:rsidR="004910A4" w:rsidRDefault="004910A4" w:rsidP="004910A4">
      <w:pPr>
        <w:pStyle w:val="b2-Code"/>
      </w:pPr>
      <w:r>
        <w:t>git branch cat</w:t>
      </w:r>
    </w:p>
    <w:p w:rsidR="00356601" w:rsidRDefault="00356601" w:rsidP="004910A4">
      <w:pPr>
        <w:pStyle w:val="b2-Code"/>
      </w:pPr>
    </w:p>
    <w:p w:rsidR="00356601" w:rsidRDefault="004910A4" w:rsidP="004910A4">
      <w:pPr>
        <w:pStyle w:val="b2-Code"/>
      </w:pPr>
      <w:r>
        <w:t xml:space="preserve">git checkout –b &lt;branch name&gt;   </w:t>
      </w:r>
    </w:p>
    <w:p w:rsidR="007E5915" w:rsidRDefault="007E5915" w:rsidP="007E5915">
      <w:pPr>
        <w:pStyle w:val="b2-Code"/>
      </w:pPr>
      <w:r>
        <w:t>git checkout –b admin</w:t>
      </w:r>
    </w:p>
    <w:p w:rsidR="004910A4" w:rsidRDefault="004910A4" w:rsidP="007E5915">
      <w:pPr>
        <w:pStyle w:val="b2-Code"/>
      </w:pPr>
      <w:r>
        <w:t xml:space="preserve">&lt;&lt;&lt; </w:t>
      </w:r>
      <w:r w:rsidR="00356601">
        <w:t>C</w:t>
      </w:r>
      <w:r>
        <w:t>reates and checksout a branch</w:t>
      </w:r>
      <w:r w:rsidR="00356601">
        <w:t xml:space="preserve"> (in one command).</w:t>
      </w:r>
    </w:p>
    <w:p w:rsidR="00356601" w:rsidRDefault="00356601" w:rsidP="004910A4">
      <w:pPr>
        <w:pStyle w:val="b2-Code"/>
      </w:pPr>
    </w:p>
    <w:p w:rsidR="004910A4" w:rsidRDefault="004910A4" w:rsidP="004910A4">
      <w:pPr>
        <w:pStyle w:val="b1-Body"/>
      </w:pPr>
      <w:r>
        <w:t>Make a specified branch the current branch.</w:t>
      </w:r>
    </w:p>
    <w:p w:rsidR="004910A4" w:rsidRDefault="004910A4" w:rsidP="004910A4">
      <w:pPr>
        <w:pStyle w:val="b2-Code"/>
      </w:pPr>
      <w:r>
        <w:t>git checkout &lt;branch name&gt;</w:t>
      </w:r>
    </w:p>
    <w:p w:rsidR="004910A4" w:rsidRDefault="004910A4" w:rsidP="004910A4">
      <w:pPr>
        <w:pStyle w:val="b2-Code"/>
      </w:pPr>
      <w:r>
        <w:t>git checkout cat</w:t>
      </w:r>
    </w:p>
    <w:p w:rsidR="004910A4" w:rsidRDefault="004910A4" w:rsidP="004910A4">
      <w:pPr>
        <w:pStyle w:val="b2-Code"/>
      </w:pPr>
      <w:r>
        <w:t>git checkout master</w:t>
      </w:r>
    </w:p>
    <w:p w:rsidR="004910A4" w:rsidRDefault="004910A4" w:rsidP="004910A4">
      <w:pPr>
        <w:pStyle w:val="b2-Code"/>
      </w:pPr>
    </w:p>
    <w:p w:rsidR="004910A4" w:rsidRDefault="004910A4" w:rsidP="004910A4">
      <w:pPr>
        <w:pStyle w:val="b1-Body"/>
      </w:pPr>
      <w:r>
        <w:t>Merge a branch.</w:t>
      </w:r>
    </w:p>
    <w:p w:rsidR="004910A4" w:rsidRDefault="00356601" w:rsidP="004910A4">
      <w:pPr>
        <w:pStyle w:val="b2-Code"/>
      </w:pPr>
      <w:r>
        <w:t>g</w:t>
      </w:r>
      <w:r w:rsidR="004910A4">
        <w:t>it merge (branch name&gt;</w:t>
      </w:r>
    </w:p>
    <w:p w:rsidR="004910A4" w:rsidRDefault="004910A4" w:rsidP="004910A4">
      <w:pPr>
        <w:pStyle w:val="b2-Code"/>
      </w:pPr>
      <w:r>
        <w:t>git merge cat</w:t>
      </w:r>
    </w:p>
    <w:p w:rsidR="004910A4" w:rsidRDefault="004910A4" w:rsidP="004910A4">
      <w:pPr>
        <w:pStyle w:val="b2-Code"/>
      </w:pPr>
    </w:p>
    <w:p w:rsidR="004910A4" w:rsidRDefault="004910A4" w:rsidP="004910A4">
      <w:pPr>
        <w:pStyle w:val="b1-Body"/>
      </w:pPr>
      <w:r>
        <w:t>Delete a branch.</w:t>
      </w:r>
    </w:p>
    <w:p w:rsidR="004910A4" w:rsidRDefault="004910A4" w:rsidP="004910A4">
      <w:pPr>
        <w:pStyle w:val="b2-Code"/>
      </w:pPr>
      <w:r>
        <w:t>git branch –d &lt;branch name&gt;</w:t>
      </w:r>
    </w:p>
    <w:p w:rsidR="004910A4" w:rsidRDefault="004910A4" w:rsidP="004910A4">
      <w:pPr>
        <w:pStyle w:val="b2-Code"/>
      </w:pPr>
      <w:r>
        <w:t>git branch –d cat</w:t>
      </w:r>
    </w:p>
    <w:p w:rsidR="00AB3668" w:rsidRDefault="00AB3668" w:rsidP="004910A4">
      <w:pPr>
        <w:pStyle w:val="b2-Code"/>
      </w:pPr>
      <w:r>
        <w:t xml:space="preserve">git branch –D &lt;branch name&gt;   </w:t>
      </w:r>
    </w:p>
    <w:p w:rsidR="00AB3668" w:rsidRDefault="00AB3668" w:rsidP="004910A4">
      <w:pPr>
        <w:pStyle w:val="b2-Code"/>
      </w:pPr>
      <w:r>
        <w:t xml:space="preserve">    &lt;&lt;&lt; Forces the delete event if there are committed file errors&gt;</w:t>
      </w:r>
    </w:p>
    <w:p w:rsidR="00CA4B2C" w:rsidRDefault="00CA4B2C" w:rsidP="004910A4">
      <w:pPr>
        <w:pStyle w:val="b2-Code"/>
      </w:pPr>
    </w:p>
    <w:p w:rsidR="00CA4B2C" w:rsidRDefault="00CA4B2C" w:rsidP="00CA4B2C">
      <w:pPr>
        <w:pStyle w:val="b1-Body"/>
      </w:pPr>
      <w:r>
        <w:t>Push a local bran</w:t>
      </w:r>
      <w:r w:rsidR="008637CD">
        <w:t>c</w:t>
      </w:r>
      <w:r>
        <w:t>h to the remote repository.</w:t>
      </w:r>
    </w:p>
    <w:p w:rsidR="00CA4B2C" w:rsidRDefault="00CA4B2C" w:rsidP="004910A4">
      <w:pPr>
        <w:pStyle w:val="b2-Code"/>
      </w:pPr>
      <w:r>
        <w:t>git push &lt;remote repository&gt; &lt;local branch name&gt;</w:t>
      </w:r>
    </w:p>
    <w:p w:rsidR="00CA4B2C" w:rsidRDefault="00CA4B2C" w:rsidP="004910A4">
      <w:pPr>
        <w:pStyle w:val="b2-Code"/>
      </w:pPr>
      <w:r>
        <w:t>git push revcord shopping_cart</w:t>
      </w:r>
    </w:p>
    <w:p w:rsidR="00CA4B2C" w:rsidRDefault="00CA4B2C" w:rsidP="004910A4">
      <w:pPr>
        <w:pStyle w:val="b2-Code"/>
      </w:pPr>
    </w:p>
    <w:p w:rsidR="00CA4B2C" w:rsidRDefault="00CA4B2C" w:rsidP="00CA4B2C">
      <w:pPr>
        <w:pStyle w:val="b1-Body"/>
      </w:pPr>
      <w:proofErr w:type="gramStart"/>
      <w:r>
        <w:t>Gets rid of a remote branch in the remote repository.</w:t>
      </w:r>
      <w:proofErr w:type="gramEnd"/>
    </w:p>
    <w:p w:rsidR="00CA4B2C" w:rsidRDefault="00CA4B2C" w:rsidP="004910A4">
      <w:pPr>
        <w:pStyle w:val="b2-Code"/>
      </w:pPr>
      <w:r>
        <w:t>git push &lt;remote repository name&gt; :&lt;branch name&gt;</w:t>
      </w:r>
    </w:p>
    <w:p w:rsidR="00CA4B2C" w:rsidRDefault="00CA4B2C" w:rsidP="004910A4">
      <w:pPr>
        <w:pStyle w:val="b2-Code"/>
      </w:pPr>
      <w:r>
        <w:t>git pus</w:t>
      </w:r>
      <w:r w:rsidR="007E5915">
        <w:t>h</w:t>
      </w:r>
      <w:r>
        <w:t xml:space="preserve"> origin :shopping)cart</w:t>
      </w:r>
    </w:p>
    <w:p w:rsidR="00AB3668" w:rsidRDefault="00AB3668" w:rsidP="004910A4">
      <w:pPr>
        <w:pStyle w:val="b2-Code"/>
      </w:pPr>
    </w:p>
    <w:p w:rsidR="007E5915" w:rsidRDefault="007E5915" w:rsidP="007E5915">
      <w:pPr>
        <w:pStyle w:val="b1-Body"/>
      </w:pPr>
      <w:r>
        <w:t>Show remote branches.</w:t>
      </w:r>
    </w:p>
    <w:p w:rsidR="007E5915" w:rsidRDefault="007E5915" w:rsidP="007E5915">
      <w:pPr>
        <w:pStyle w:val="b2-Code"/>
      </w:pPr>
      <w:r>
        <w:t>git remote –v show &lt;remote name&gt;</w:t>
      </w:r>
    </w:p>
    <w:p w:rsidR="007E5915" w:rsidRDefault="007E5915" w:rsidP="007E5915">
      <w:pPr>
        <w:pStyle w:val="b2-Code"/>
      </w:pPr>
      <w:r>
        <w:t>git remote –v show origin</w:t>
      </w:r>
    </w:p>
    <w:p w:rsidR="007E5915" w:rsidRDefault="007E5915" w:rsidP="007E5915">
      <w:pPr>
        <w:pStyle w:val="b2-Code"/>
      </w:pPr>
    </w:p>
    <w:p w:rsidR="00AB3668" w:rsidRDefault="00AB3668" w:rsidP="00AB3668">
      <w:pPr>
        <w:pStyle w:val="b1-Body"/>
      </w:pPr>
      <w:r>
        <w:t>Remove stale references.</w:t>
      </w:r>
    </w:p>
    <w:p w:rsidR="00AB3668" w:rsidRDefault="00AB3668" w:rsidP="004910A4">
      <w:pPr>
        <w:pStyle w:val="b2-Code"/>
      </w:pPr>
      <w:r>
        <w:t>git remote prune &lt;remote repository name&gt;</w:t>
      </w:r>
    </w:p>
    <w:p w:rsidR="00AB3668" w:rsidRDefault="00AB3668" w:rsidP="004910A4">
      <w:pPr>
        <w:pStyle w:val="b2-Code"/>
      </w:pPr>
      <w:r>
        <w:t>git remote prune origin</w:t>
      </w:r>
    </w:p>
    <w:p w:rsidR="00AB3668" w:rsidRDefault="00AB3668" w:rsidP="004910A4">
      <w:pPr>
        <w:pStyle w:val="b2-Code"/>
      </w:pPr>
    </w:p>
    <w:p w:rsidR="00AB3668" w:rsidRDefault="00AB3668" w:rsidP="00AB3668">
      <w:pPr>
        <w:pStyle w:val="b1-Body"/>
      </w:pPr>
      <w:r>
        <w:t>List all tags.</w:t>
      </w:r>
    </w:p>
    <w:p w:rsidR="00AB3668" w:rsidRDefault="00AB3668" w:rsidP="004910A4">
      <w:pPr>
        <w:pStyle w:val="b2-Code"/>
      </w:pPr>
      <w:r>
        <w:t>git tag</w:t>
      </w:r>
    </w:p>
    <w:p w:rsidR="00AB3668" w:rsidRDefault="00AB3668" w:rsidP="004910A4">
      <w:pPr>
        <w:pStyle w:val="b2-Code"/>
      </w:pPr>
    </w:p>
    <w:p w:rsidR="00AB3668" w:rsidRDefault="00AB3668" w:rsidP="00AB3668">
      <w:pPr>
        <w:pStyle w:val="b1-Body"/>
      </w:pPr>
      <w:proofErr w:type="gramStart"/>
      <w:r>
        <w:t>To add a new tag.</w:t>
      </w:r>
      <w:proofErr w:type="gramEnd"/>
    </w:p>
    <w:p w:rsidR="00AB3668" w:rsidRDefault="00AB3668" w:rsidP="00AB3668">
      <w:pPr>
        <w:pStyle w:val="b2-Code"/>
        <w:tabs>
          <w:tab w:val="center" w:pos="5616"/>
        </w:tabs>
      </w:pPr>
      <w:r>
        <w:t>git tag –a &lt;tag name&gt; -m &lt;”comment”&gt;</w:t>
      </w:r>
    </w:p>
    <w:p w:rsidR="00AB3668" w:rsidRDefault="00AB3668" w:rsidP="004910A4">
      <w:pPr>
        <w:pStyle w:val="b2-Code"/>
      </w:pPr>
      <w:r>
        <w:t>git tag –a v0.0.3 –m “Comment for this tag”</w:t>
      </w:r>
    </w:p>
    <w:p w:rsidR="00AB3668" w:rsidRDefault="00AB3668" w:rsidP="004910A4">
      <w:pPr>
        <w:pStyle w:val="b2-Code"/>
      </w:pPr>
    </w:p>
    <w:p w:rsidR="00AB3668" w:rsidRDefault="00AB3668" w:rsidP="00AB3668">
      <w:pPr>
        <w:pStyle w:val="b1-Body"/>
      </w:pPr>
      <w:proofErr w:type="gramStart"/>
      <w:r>
        <w:lastRenderedPageBreak/>
        <w:t>To push the tags to the remote.</w:t>
      </w:r>
      <w:proofErr w:type="gramEnd"/>
    </w:p>
    <w:p w:rsidR="00AB3668" w:rsidRDefault="00AB3668" w:rsidP="004910A4">
      <w:pPr>
        <w:pStyle w:val="b2-Code"/>
      </w:pPr>
      <w:r>
        <w:t xml:space="preserve">git push </w:t>
      </w:r>
      <w:r w:rsidR="007E5915">
        <w:t>–</w:t>
      </w:r>
      <w:r>
        <w:t>tags</w:t>
      </w:r>
    </w:p>
    <w:p w:rsidR="007E5915" w:rsidRDefault="007E5915" w:rsidP="004910A4">
      <w:pPr>
        <w:pStyle w:val="b2-Code"/>
      </w:pPr>
    </w:p>
    <w:p w:rsidR="007E5915" w:rsidRDefault="007E5915" w:rsidP="007E5915">
      <w:pPr>
        <w:pStyle w:val="b1-Body"/>
      </w:pPr>
      <w:proofErr w:type="gramStart"/>
      <w:r>
        <w:t>Checkout using a tag</w:t>
      </w:r>
      <w:r w:rsidR="00FA200D">
        <w:t>g</w:t>
      </w:r>
      <w:r>
        <w:t>ed version.</w:t>
      </w:r>
      <w:proofErr w:type="gramEnd"/>
    </w:p>
    <w:p w:rsidR="007E5915" w:rsidRDefault="007E5915" w:rsidP="007E5915">
      <w:pPr>
        <w:pStyle w:val="b2-Code"/>
      </w:pPr>
      <w:r>
        <w:t>git checkout &lt;tag name&gt;</w:t>
      </w:r>
    </w:p>
    <w:p w:rsidR="007E5915" w:rsidRDefault="007E5915" w:rsidP="007E5915">
      <w:pPr>
        <w:pStyle w:val="b2-Code"/>
      </w:pPr>
      <w:r>
        <w:t>git checkout v0.0.1</w:t>
      </w:r>
    </w:p>
    <w:p w:rsidR="008637CD" w:rsidRDefault="008637CD" w:rsidP="007E5915">
      <w:pPr>
        <w:pStyle w:val="b2-Code"/>
      </w:pPr>
    </w:p>
    <w:p w:rsidR="008637CD" w:rsidRDefault="008637CD" w:rsidP="008637CD">
      <w:pPr>
        <w:pStyle w:val="b1-Body"/>
      </w:pPr>
      <w:r>
        <w:t>Rebase</w:t>
      </w:r>
    </w:p>
    <w:p w:rsidR="008637CD" w:rsidRDefault="008637CD" w:rsidP="007E5915">
      <w:pPr>
        <w:pStyle w:val="b2-Code"/>
      </w:pPr>
      <w:r>
        <w:t>git fetch</w:t>
      </w:r>
    </w:p>
    <w:p w:rsidR="008637CD" w:rsidRDefault="008637CD" w:rsidP="007E5915">
      <w:pPr>
        <w:pStyle w:val="b2-Code"/>
      </w:pPr>
      <w:r>
        <w:t xml:space="preserve">   then</w:t>
      </w:r>
    </w:p>
    <w:p w:rsidR="008637CD" w:rsidRDefault="008637CD" w:rsidP="007E5915">
      <w:pPr>
        <w:pStyle w:val="b2-Code"/>
      </w:pPr>
      <w:r>
        <w:t>git rebase &lt;branch name&gt;</w:t>
      </w:r>
    </w:p>
    <w:p w:rsidR="008637CD" w:rsidRDefault="008637CD" w:rsidP="007E5915">
      <w:pPr>
        <w:pStyle w:val="b2-Code"/>
      </w:pPr>
    </w:p>
    <w:p w:rsidR="008637CD" w:rsidRDefault="008637CD" w:rsidP="007E5915">
      <w:pPr>
        <w:pStyle w:val="b2-Code"/>
      </w:pPr>
      <w:r>
        <w:t>git rebase –-continue   &lt;&lt;&lt; Continue after resolving proble,.</w:t>
      </w:r>
    </w:p>
    <w:p w:rsidR="008637CD" w:rsidRDefault="008637CD" w:rsidP="007E5915">
      <w:pPr>
        <w:pStyle w:val="b2-Code"/>
      </w:pPr>
      <w:r>
        <w:t>git rebase –-skip   &lt;&lt;&lt; Skip patch.</w:t>
      </w:r>
    </w:p>
    <w:p w:rsidR="008637CD" w:rsidRDefault="008637CD" w:rsidP="007E5915">
      <w:pPr>
        <w:pStyle w:val="b2-Code"/>
      </w:pPr>
      <w:r>
        <w:t>git rebase –-abort   &lt;&lt;&lt; Stop the rebase run.</w:t>
      </w:r>
    </w:p>
    <w:p w:rsidR="008637CD" w:rsidRDefault="008637CD" w:rsidP="007E5915">
      <w:pPr>
        <w:pStyle w:val="b2-Code"/>
      </w:pPr>
    </w:p>
    <w:p w:rsidR="008637CD" w:rsidRDefault="008637CD" w:rsidP="008637CD">
      <w:pPr>
        <w:pStyle w:val="b1-Body"/>
      </w:pPr>
      <w:r>
        <w:t>Remove a file, stage the removal. Then do a commit to perform the actual removal.</w:t>
      </w:r>
    </w:p>
    <w:p w:rsidR="008637CD" w:rsidRDefault="008637CD" w:rsidP="007E5915">
      <w:pPr>
        <w:pStyle w:val="b2-Code"/>
      </w:pPr>
      <w:r>
        <w:t>git rm &lt;file name&gt;</w:t>
      </w:r>
    </w:p>
    <w:p w:rsidR="008637CD" w:rsidRDefault="008637CD" w:rsidP="007E5915">
      <w:pPr>
        <w:pStyle w:val="b2-Code"/>
      </w:pPr>
      <w:r>
        <w:t>git rm readme.txt</w:t>
      </w:r>
    </w:p>
    <w:p w:rsidR="008637CD" w:rsidRDefault="008637CD" w:rsidP="007E5915">
      <w:pPr>
        <w:pStyle w:val="b2-Code"/>
      </w:pPr>
    </w:p>
    <w:p w:rsidR="008637CD" w:rsidRDefault="008637CD" w:rsidP="008637CD">
      <w:pPr>
        <w:pStyle w:val="b1-Body"/>
      </w:pPr>
      <w:r>
        <w:t>Stop watching a file</w:t>
      </w:r>
    </w:p>
    <w:p w:rsidR="008637CD" w:rsidRDefault="008637CD" w:rsidP="007E5915">
      <w:pPr>
        <w:pStyle w:val="b2-Code"/>
      </w:pPr>
      <w:r>
        <w:t>git rm –-caches &lt;file name&gt;</w:t>
      </w:r>
    </w:p>
    <w:p w:rsidR="009F1311" w:rsidRDefault="009F1311" w:rsidP="007E5915">
      <w:pPr>
        <w:pStyle w:val="b2-Code"/>
      </w:pPr>
    </w:p>
    <w:p w:rsidR="009F1311" w:rsidRDefault="009F1311" w:rsidP="009F1311">
      <w:pPr>
        <w:pStyle w:val="b1-Body"/>
      </w:pPr>
      <w:r>
        <w:t>Fork --- Fork remote repository.</w:t>
      </w:r>
    </w:p>
    <w:p w:rsidR="009F1311" w:rsidRDefault="009F1311" w:rsidP="009F1311">
      <w:pPr>
        <w:pStyle w:val="b2-Body"/>
      </w:pPr>
      <w:r>
        <w:t>Use this command if you have “read” permission but do not have “write” permission to use a repository. The fork command makes a copy of the repository and assigns it to you. You will have full permission to the new repository.</w:t>
      </w:r>
    </w:p>
    <w:p w:rsidR="00AB3668" w:rsidRDefault="009F1311" w:rsidP="009F1311">
      <w:pPr>
        <w:pStyle w:val="b2-Body"/>
      </w:pPr>
      <w:r>
        <w:t>Use the GitHub web page to do the fork operation.</w:t>
      </w:r>
    </w:p>
    <w:p w:rsidR="009F1311" w:rsidRDefault="009F1311" w:rsidP="009F1311">
      <w:pPr>
        <w:pStyle w:val="b2-Body"/>
      </w:pPr>
      <w:r>
        <w:t xml:space="preserve">After you fork the repository, go to a command window and clone the repository to make a download a copy of the repository. </w:t>
      </w:r>
    </w:p>
    <w:p w:rsidR="009F1311" w:rsidRDefault="009F1311" w:rsidP="009F1311">
      <w:pPr>
        <w:pStyle w:val="b2-Body"/>
      </w:pP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</w:t>
      </w:r>
      <w:proofErr w:type="spellEnd"/>
      <w:r>
        <w:t xml:space="preserve"> of the repository&gt;</w:t>
      </w:r>
    </w:p>
    <w:p w:rsidR="009F1311" w:rsidRPr="009F1311" w:rsidRDefault="009F1311" w:rsidP="009F1311">
      <w:pPr>
        <w:pStyle w:val="b2-Body"/>
      </w:pPr>
      <w:proofErr w:type="gramStart"/>
      <w:r>
        <w:t>git</w:t>
      </w:r>
      <w:proofErr w:type="gramEnd"/>
      <w:r>
        <w:t xml:space="preserve"> close https://github.com/PeterBell/dojo_rules.git</w:t>
      </w:r>
    </w:p>
    <w:sectPr w:rsidR="009F1311" w:rsidRPr="009F1311" w:rsidSect="007E17A7">
      <w:pgSz w:w="12240" w:h="15840"/>
      <w:pgMar w:top="720" w:right="43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538"/>
    <w:multiLevelType w:val="hybridMultilevel"/>
    <w:tmpl w:val="7FFEC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B90EC1"/>
    <w:multiLevelType w:val="multilevel"/>
    <w:tmpl w:val="BF00E25A"/>
    <w:styleLink w:val="bList-Bullet"/>
    <w:lvl w:ilvl="0">
      <w:start w:val="1"/>
      <w:numFmt w:val="bullet"/>
      <w:pStyle w:val="b1-List-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Restart w:val="0"/>
      <w:pStyle w:val="b2-List-Bullet"/>
      <w:lvlText w:val="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8140A21"/>
    <w:multiLevelType w:val="multilevel"/>
    <w:tmpl w:val="9402AFF0"/>
    <w:styleLink w:val="aList-Question"/>
    <w:lvl w:ilvl="0">
      <w:start w:val="1"/>
      <w:numFmt w:val="none"/>
      <w:pStyle w:val="a1-Question"/>
      <w:lvlText w:val="Question:"/>
      <w:lvlJc w:val="left"/>
      <w:pPr>
        <w:tabs>
          <w:tab w:val="num" w:pos="2016"/>
        </w:tabs>
        <w:ind w:left="2016" w:hanging="1152"/>
      </w:pPr>
      <w:rPr>
        <w:rFonts w:ascii="Century" w:hAnsi="Century" w:hint="default"/>
        <w:b/>
        <w:i w:val="0"/>
        <w:color w:val="FF0000"/>
        <w:u w:val="single" w:color="FF0000"/>
      </w:rPr>
    </w:lvl>
    <w:lvl w:ilvl="1">
      <w:start w:val="1"/>
      <w:numFmt w:val="none"/>
      <w:lvlRestart w:val="0"/>
      <w:pStyle w:val="a2-Question"/>
      <w:lvlText w:val="Question:"/>
      <w:lvlJc w:val="left"/>
      <w:pPr>
        <w:tabs>
          <w:tab w:val="num" w:pos="2592"/>
        </w:tabs>
        <w:ind w:left="2592" w:hanging="1152"/>
      </w:pPr>
      <w:rPr>
        <w:rFonts w:ascii="Century" w:hAnsi="Century" w:hint="default"/>
        <w:b/>
        <w:i w:val="0"/>
        <w:color w:val="FF0000"/>
        <w:u w:val="single" w:color="FF0000"/>
      </w:rPr>
    </w:lvl>
    <w:lvl w:ilvl="2">
      <w:start w:val="1"/>
      <w:numFmt w:val="none"/>
      <w:lvlRestart w:val="0"/>
      <w:pStyle w:val="a3-Question"/>
      <w:lvlText w:val="Question:"/>
      <w:lvlJc w:val="left"/>
      <w:pPr>
        <w:tabs>
          <w:tab w:val="num" w:pos="3168"/>
        </w:tabs>
        <w:ind w:left="3168" w:hanging="1152"/>
      </w:pPr>
      <w:rPr>
        <w:rFonts w:ascii="Century" w:hAnsi="Century" w:hint="default"/>
        <w:b/>
        <w:i w:val="0"/>
        <w:color w:val="FF0000"/>
        <w:u w:val="single" w:color="FF0000"/>
      </w:rPr>
    </w:lvl>
    <w:lvl w:ilvl="3">
      <w:start w:val="1"/>
      <w:numFmt w:val="none"/>
      <w:lvlRestart w:val="0"/>
      <w:pStyle w:val="a4-Question"/>
      <w:lvlText w:val="Question:"/>
      <w:lvlJc w:val="left"/>
      <w:pPr>
        <w:tabs>
          <w:tab w:val="num" w:pos="3744"/>
        </w:tabs>
        <w:ind w:left="3744" w:hanging="1152"/>
      </w:pPr>
      <w:rPr>
        <w:rFonts w:ascii="Century" w:hAnsi="Century" w:hint="default"/>
        <w:b/>
        <w:i w:val="0"/>
        <w:color w:val="FF0000"/>
        <w:u w:val="single" w:color="FF000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88F7A9A"/>
    <w:multiLevelType w:val="hybridMultilevel"/>
    <w:tmpl w:val="58E4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5525F"/>
    <w:multiLevelType w:val="hybridMultilevel"/>
    <w:tmpl w:val="7C601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1E7627"/>
    <w:multiLevelType w:val="hybridMultilevel"/>
    <w:tmpl w:val="0F00B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3A35A0"/>
    <w:multiLevelType w:val="hybridMultilevel"/>
    <w:tmpl w:val="92904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B35A1"/>
    <w:multiLevelType w:val="hybridMultilevel"/>
    <w:tmpl w:val="2714B4CA"/>
    <w:lvl w:ilvl="0" w:tplc="DB445A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A62795"/>
    <w:multiLevelType w:val="hybridMultilevel"/>
    <w:tmpl w:val="DEE80A60"/>
    <w:lvl w:ilvl="0" w:tplc="81FE8802">
      <w:start w:val="1"/>
      <w:numFmt w:val="decimal"/>
      <w:pStyle w:val="a4-List-1"/>
      <w:lvlText w:val="%1."/>
      <w:lvlJc w:val="left"/>
      <w:pPr>
        <w:ind w:left="3312" w:hanging="360"/>
      </w:pPr>
    </w:lvl>
    <w:lvl w:ilvl="1" w:tplc="04090019" w:tentative="1">
      <w:start w:val="1"/>
      <w:numFmt w:val="lowerLetter"/>
      <w:lvlText w:val="%2."/>
      <w:lvlJc w:val="left"/>
      <w:pPr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9">
    <w:nsid w:val="20C27BCC"/>
    <w:multiLevelType w:val="multilevel"/>
    <w:tmpl w:val="E8606BE8"/>
    <w:styleLink w:val="bList-1"/>
    <w:lvl w:ilvl="0">
      <w:start w:val="1"/>
      <w:numFmt w:val="decimal"/>
      <w:pStyle w:val="b1-List-1"/>
      <w:lvlText w:val="%1."/>
      <w:lvlJc w:val="left"/>
      <w:pPr>
        <w:tabs>
          <w:tab w:val="num" w:pos="576"/>
        </w:tabs>
        <w:ind w:left="576" w:hanging="576"/>
      </w:pPr>
      <w:rPr>
        <w:rFonts w:ascii="Century" w:hAnsi="Century" w:hint="default"/>
        <w:b/>
        <w:i w:val="0"/>
      </w:rPr>
    </w:lvl>
    <w:lvl w:ilvl="1">
      <w:start w:val="1"/>
      <w:numFmt w:val="decimal"/>
      <w:lvlRestart w:val="0"/>
      <w:pStyle w:val="b2-List-1"/>
      <w:lvlText w:val="%2."/>
      <w:lvlJc w:val="left"/>
      <w:pPr>
        <w:tabs>
          <w:tab w:val="num" w:pos="1152"/>
        </w:tabs>
        <w:ind w:left="1152" w:hanging="576"/>
      </w:pPr>
      <w:rPr>
        <w:rFonts w:ascii="Century" w:hAnsi="Century"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42C5A5C"/>
    <w:multiLevelType w:val="hybridMultilevel"/>
    <w:tmpl w:val="120A4708"/>
    <w:lvl w:ilvl="0" w:tplc="9E7A466C">
      <w:start w:val="1"/>
      <w:numFmt w:val="lowerLetter"/>
      <w:pStyle w:val="b3-List-a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>
    <w:nsid w:val="2FA75E8D"/>
    <w:multiLevelType w:val="hybridMultilevel"/>
    <w:tmpl w:val="6AB89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5A74F8"/>
    <w:multiLevelType w:val="multilevel"/>
    <w:tmpl w:val="3B14DC1A"/>
    <w:styleLink w:val="aList-Bullet"/>
    <w:lvl w:ilvl="0">
      <w:start w:val="1"/>
      <w:numFmt w:val="bullet"/>
      <w:pStyle w:val="a1-List-Bullet"/>
      <w:lvlText w:val=""/>
      <w:lvlJc w:val="left"/>
      <w:pPr>
        <w:tabs>
          <w:tab w:val="num" w:pos="1440"/>
        </w:tabs>
        <w:ind w:left="1440" w:hanging="576"/>
      </w:pPr>
      <w:rPr>
        <w:rFonts w:ascii="Symbol" w:hAnsi="Symbol" w:hint="default"/>
      </w:rPr>
    </w:lvl>
    <w:lvl w:ilvl="1">
      <w:start w:val="1"/>
      <w:numFmt w:val="bullet"/>
      <w:lvlRestart w:val="0"/>
      <w:pStyle w:val="a2-List-Bullet"/>
      <w:lvlText w:val=""/>
      <w:lvlJc w:val="left"/>
      <w:pPr>
        <w:tabs>
          <w:tab w:val="num" w:pos="2016"/>
        </w:tabs>
        <w:ind w:left="2016" w:hanging="576"/>
      </w:pPr>
      <w:rPr>
        <w:rFonts w:ascii="Symbol" w:hAnsi="Symbol" w:hint="default"/>
      </w:rPr>
    </w:lvl>
    <w:lvl w:ilvl="2">
      <w:start w:val="1"/>
      <w:numFmt w:val="bullet"/>
      <w:lvlRestart w:val="0"/>
      <w:pStyle w:val="a3-List-Bullet"/>
      <w:lvlText w:val=""/>
      <w:lvlJc w:val="left"/>
      <w:pPr>
        <w:tabs>
          <w:tab w:val="num" w:pos="2592"/>
        </w:tabs>
        <w:ind w:left="2592" w:hanging="576"/>
      </w:pPr>
      <w:rPr>
        <w:rFonts w:ascii="Symbol" w:hAnsi="Symbol" w:hint="default"/>
      </w:rPr>
    </w:lvl>
    <w:lvl w:ilvl="3">
      <w:start w:val="1"/>
      <w:numFmt w:val="bullet"/>
      <w:lvlRestart w:val="0"/>
      <w:pStyle w:val="a4-List-Bullet"/>
      <w:lvlText w:val=""/>
      <w:lvlJc w:val="left"/>
      <w:pPr>
        <w:tabs>
          <w:tab w:val="num" w:pos="3168"/>
        </w:tabs>
        <w:ind w:left="3168" w:hanging="576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3D5112E2"/>
    <w:multiLevelType w:val="multilevel"/>
    <w:tmpl w:val="F0CC50B2"/>
    <w:styleLink w:val="bList-Dash"/>
    <w:lvl w:ilvl="0">
      <w:start w:val="1"/>
      <w:numFmt w:val="bullet"/>
      <w:pStyle w:val="b1-List-Dash"/>
      <w:lvlText w:val="-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>
      <w:start w:val="1"/>
      <w:numFmt w:val="bullet"/>
      <w:lvlRestart w:val="0"/>
      <w:pStyle w:val="b2-List-Dash"/>
      <w:lvlText w:val="-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6F28DA"/>
    <w:multiLevelType w:val="multilevel"/>
    <w:tmpl w:val="EBD27F12"/>
    <w:styleLink w:val="aList-Dash"/>
    <w:lvl w:ilvl="0">
      <w:start w:val="1"/>
      <w:numFmt w:val="bullet"/>
      <w:pStyle w:val="a1-List-Dash"/>
      <w:lvlText w:val="-"/>
      <w:lvlJc w:val="left"/>
      <w:pPr>
        <w:tabs>
          <w:tab w:val="num" w:pos="1440"/>
        </w:tabs>
        <w:ind w:left="1440" w:hanging="576"/>
      </w:pPr>
      <w:rPr>
        <w:rFonts w:ascii="Symbol" w:hAnsi="Symbol" w:hint="default"/>
        <w:b w:val="0"/>
        <w:i w:val="0"/>
      </w:rPr>
    </w:lvl>
    <w:lvl w:ilvl="1">
      <w:start w:val="1"/>
      <w:numFmt w:val="bullet"/>
      <w:lvlRestart w:val="0"/>
      <w:pStyle w:val="a2-List-Dash"/>
      <w:lvlText w:val="-"/>
      <w:lvlJc w:val="left"/>
      <w:pPr>
        <w:tabs>
          <w:tab w:val="num" w:pos="2016"/>
        </w:tabs>
        <w:ind w:left="2016" w:hanging="576"/>
      </w:pPr>
      <w:rPr>
        <w:rFonts w:ascii="Symbol" w:hAnsi="Symbol" w:hint="default"/>
      </w:rPr>
    </w:lvl>
    <w:lvl w:ilvl="2">
      <w:start w:val="1"/>
      <w:numFmt w:val="bullet"/>
      <w:lvlRestart w:val="0"/>
      <w:pStyle w:val="a3-List-Dash"/>
      <w:lvlText w:val="-"/>
      <w:lvlJc w:val="left"/>
      <w:pPr>
        <w:tabs>
          <w:tab w:val="num" w:pos="2592"/>
        </w:tabs>
        <w:ind w:left="2592" w:hanging="576"/>
      </w:pPr>
      <w:rPr>
        <w:rFonts w:ascii="Symbol" w:hAnsi="Symbol" w:hint="default"/>
      </w:rPr>
    </w:lvl>
    <w:lvl w:ilvl="3">
      <w:start w:val="1"/>
      <w:numFmt w:val="bullet"/>
      <w:lvlRestart w:val="0"/>
      <w:pStyle w:val="a4-List-Dash"/>
      <w:lvlText w:val="-"/>
      <w:lvlJc w:val="left"/>
      <w:pPr>
        <w:tabs>
          <w:tab w:val="num" w:pos="3168"/>
        </w:tabs>
        <w:ind w:left="3168" w:hanging="576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5E52660"/>
    <w:multiLevelType w:val="hybridMultilevel"/>
    <w:tmpl w:val="C87CE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1F5700"/>
    <w:multiLevelType w:val="multilevel"/>
    <w:tmpl w:val="72A80ED8"/>
    <w:styleLink w:val="aList-Note"/>
    <w:lvl w:ilvl="0">
      <w:start w:val="1"/>
      <w:numFmt w:val="none"/>
      <w:pStyle w:val="a1-Note"/>
      <w:lvlText w:val="Note:"/>
      <w:lvlJc w:val="left"/>
      <w:pPr>
        <w:tabs>
          <w:tab w:val="num" w:pos="2016"/>
        </w:tabs>
        <w:ind w:left="2016" w:hanging="1152"/>
      </w:pPr>
      <w:rPr>
        <w:rFonts w:ascii="Century" w:hAnsi="Century" w:hint="default"/>
        <w:b/>
        <w:i w:val="0"/>
        <w:u w:val="single"/>
      </w:rPr>
    </w:lvl>
    <w:lvl w:ilvl="1">
      <w:start w:val="1"/>
      <w:numFmt w:val="none"/>
      <w:lvlRestart w:val="0"/>
      <w:pStyle w:val="a2-Note"/>
      <w:lvlText w:val="Note:"/>
      <w:lvlJc w:val="left"/>
      <w:pPr>
        <w:tabs>
          <w:tab w:val="num" w:pos="2592"/>
        </w:tabs>
        <w:ind w:left="2592" w:hanging="1152"/>
      </w:pPr>
      <w:rPr>
        <w:rFonts w:ascii="Century" w:hAnsi="Century" w:hint="default"/>
        <w:b/>
        <w:i w:val="0"/>
        <w:u w:val="single"/>
      </w:rPr>
    </w:lvl>
    <w:lvl w:ilvl="2">
      <w:start w:val="1"/>
      <w:numFmt w:val="none"/>
      <w:lvlRestart w:val="0"/>
      <w:pStyle w:val="a3-Note"/>
      <w:lvlText w:val="Note:"/>
      <w:lvlJc w:val="left"/>
      <w:pPr>
        <w:tabs>
          <w:tab w:val="num" w:pos="3168"/>
        </w:tabs>
        <w:ind w:left="3168" w:hanging="1152"/>
      </w:pPr>
      <w:rPr>
        <w:rFonts w:ascii="Century" w:hAnsi="Century" w:hint="default"/>
        <w:b/>
        <w:i w:val="0"/>
        <w:u w:val="single"/>
      </w:rPr>
    </w:lvl>
    <w:lvl w:ilvl="3">
      <w:start w:val="1"/>
      <w:numFmt w:val="none"/>
      <w:lvlRestart w:val="0"/>
      <w:pStyle w:val="a4-Note"/>
      <w:lvlText w:val="Note:"/>
      <w:lvlJc w:val="left"/>
      <w:pPr>
        <w:tabs>
          <w:tab w:val="num" w:pos="3744"/>
        </w:tabs>
        <w:ind w:left="3744" w:hanging="1152"/>
      </w:pPr>
      <w:rPr>
        <w:rFonts w:ascii="Century" w:hAnsi="Century" w:hint="default"/>
        <w:b/>
        <w:i w:val="0"/>
        <w:u w:val="singl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50631F7D"/>
    <w:multiLevelType w:val="multilevel"/>
    <w:tmpl w:val="7EEA4934"/>
    <w:styleLink w:val="aList-1"/>
    <w:lvl w:ilvl="0">
      <w:start w:val="1"/>
      <w:numFmt w:val="decimal"/>
      <w:pStyle w:val="a1-List-1"/>
      <w:lvlText w:val="%1."/>
      <w:lvlJc w:val="left"/>
      <w:pPr>
        <w:tabs>
          <w:tab w:val="num" w:pos="1440"/>
        </w:tabs>
        <w:ind w:left="1440" w:hanging="576"/>
      </w:pPr>
      <w:rPr>
        <w:rFonts w:ascii="Century" w:hAnsi="Century" w:hint="default"/>
        <w:b/>
        <w:i w:val="0"/>
      </w:rPr>
    </w:lvl>
    <w:lvl w:ilvl="1">
      <w:start w:val="1"/>
      <w:numFmt w:val="decimal"/>
      <w:lvlRestart w:val="0"/>
      <w:pStyle w:val="a2-List-1"/>
      <w:lvlText w:val="%2."/>
      <w:lvlJc w:val="left"/>
      <w:pPr>
        <w:tabs>
          <w:tab w:val="num" w:pos="2016"/>
        </w:tabs>
        <w:ind w:left="2016" w:hanging="576"/>
      </w:pPr>
      <w:rPr>
        <w:rFonts w:ascii="Century" w:hAnsi="Century" w:hint="default"/>
        <w:b/>
        <w:i w:val="0"/>
      </w:rPr>
    </w:lvl>
    <w:lvl w:ilvl="2">
      <w:start w:val="1"/>
      <w:numFmt w:val="decimal"/>
      <w:lvlRestart w:val="0"/>
      <w:pStyle w:val="a3-List-1"/>
      <w:lvlText w:val="%3."/>
      <w:lvlJc w:val="left"/>
      <w:pPr>
        <w:tabs>
          <w:tab w:val="num" w:pos="2592"/>
        </w:tabs>
        <w:ind w:left="2592" w:hanging="576"/>
      </w:pPr>
      <w:rPr>
        <w:rFonts w:ascii="Century" w:hAnsi="Century" w:hint="default"/>
        <w:b/>
        <w:i w:val="0"/>
      </w:rPr>
    </w:lvl>
    <w:lvl w:ilvl="3">
      <w:start w:val="1"/>
      <w:numFmt w:val="decimal"/>
      <w:lvlText w:val="%4)"/>
      <w:lvlJc w:val="left"/>
      <w:pPr>
        <w:tabs>
          <w:tab w:val="num" w:pos="3168"/>
        </w:tabs>
        <w:ind w:left="3168" w:hanging="576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55150D5"/>
    <w:multiLevelType w:val="hybridMultilevel"/>
    <w:tmpl w:val="76063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6B777E"/>
    <w:multiLevelType w:val="multilevel"/>
    <w:tmpl w:val="87C4D0FE"/>
    <w:styleLink w:val="aList-A"/>
    <w:lvl w:ilvl="0">
      <w:start w:val="1"/>
      <w:numFmt w:val="upperLetter"/>
      <w:pStyle w:val="a1-List-A"/>
      <w:lvlText w:val="%1."/>
      <w:lvlJc w:val="left"/>
      <w:pPr>
        <w:tabs>
          <w:tab w:val="num" w:pos="1440"/>
        </w:tabs>
        <w:ind w:left="1440" w:hanging="576"/>
      </w:pPr>
      <w:rPr>
        <w:rFonts w:ascii="Century" w:hAnsi="Century" w:hint="default"/>
        <w:b/>
        <w:i w:val="0"/>
      </w:rPr>
    </w:lvl>
    <w:lvl w:ilvl="1">
      <w:start w:val="1"/>
      <w:numFmt w:val="upperLetter"/>
      <w:lvlRestart w:val="0"/>
      <w:lvlText w:val="%2."/>
      <w:lvlJc w:val="left"/>
      <w:pPr>
        <w:tabs>
          <w:tab w:val="num" w:pos="2016"/>
        </w:tabs>
        <w:ind w:left="2016" w:hanging="576"/>
      </w:pPr>
      <w:rPr>
        <w:rFonts w:ascii="Century" w:hAnsi="Century" w:hint="default"/>
        <w:b/>
        <w:i w:val="0"/>
      </w:rPr>
    </w:lvl>
    <w:lvl w:ilvl="2">
      <w:start w:val="1"/>
      <w:numFmt w:val="upperLetter"/>
      <w:lvlRestart w:val="0"/>
      <w:pStyle w:val="a3-List-A"/>
      <w:lvlText w:val="%3."/>
      <w:lvlJc w:val="left"/>
      <w:pPr>
        <w:tabs>
          <w:tab w:val="num" w:pos="2592"/>
        </w:tabs>
        <w:ind w:left="2592" w:hanging="576"/>
      </w:pPr>
      <w:rPr>
        <w:rFonts w:ascii="Century" w:hAnsi="Century" w:hint="default"/>
        <w:b/>
        <w:i w:val="0"/>
      </w:rPr>
    </w:lvl>
    <w:lvl w:ilvl="3">
      <w:start w:val="1"/>
      <w:numFmt w:val="upperLetter"/>
      <w:lvlRestart w:val="0"/>
      <w:pStyle w:val="a4-List-A"/>
      <w:lvlText w:val="%4."/>
      <w:lvlJc w:val="left"/>
      <w:pPr>
        <w:tabs>
          <w:tab w:val="num" w:pos="3168"/>
        </w:tabs>
        <w:ind w:left="3168" w:hanging="576"/>
      </w:pPr>
      <w:rPr>
        <w:rFonts w:ascii="Century" w:hAnsi="Century" w:hint="default"/>
        <w:b/>
        <w:i w:val="0"/>
      </w:rPr>
    </w:lvl>
    <w:lvl w:ilvl="4">
      <w:start w:val="1"/>
      <w:numFmt w:val="lowerLetter"/>
      <w:lvlText w:val="(%5)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92"/>
        </w:tabs>
        <w:ind w:left="4392" w:hanging="360"/>
      </w:pPr>
      <w:rPr>
        <w:rFonts w:hint="default"/>
      </w:rPr>
    </w:lvl>
  </w:abstractNum>
  <w:abstractNum w:abstractNumId="20">
    <w:nsid w:val="5808657D"/>
    <w:multiLevelType w:val="multilevel"/>
    <w:tmpl w:val="49F23692"/>
    <w:styleLink w:val="bList-A"/>
    <w:lvl w:ilvl="0">
      <w:start w:val="1"/>
      <w:numFmt w:val="upperLetter"/>
      <w:pStyle w:val="b1-List-A"/>
      <w:lvlText w:val="%1."/>
      <w:lvlJc w:val="left"/>
      <w:pPr>
        <w:tabs>
          <w:tab w:val="num" w:pos="576"/>
        </w:tabs>
        <w:ind w:left="576" w:hanging="576"/>
      </w:pPr>
      <w:rPr>
        <w:rFonts w:ascii="Century" w:hAnsi="Century" w:hint="default"/>
        <w:b/>
        <w:i w:val="0"/>
      </w:rPr>
    </w:lvl>
    <w:lvl w:ilvl="1">
      <w:start w:val="1"/>
      <w:numFmt w:val="upperLetter"/>
      <w:lvlRestart w:val="0"/>
      <w:pStyle w:val="b2-List-A"/>
      <w:lvlText w:val="%2."/>
      <w:lvlJc w:val="left"/>
      <w:pPr>
        <w:tabs>
          <w:tab w:val="num" w:pos="1152"/>
        </w:tabs>
        <w:ind w:left="1152" w:hanging="576"/>
      </w:pPr>
      <w:rPr>
        <w:rFonts w:ascii="Century" w:hAnsi="Century"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2354D55"/>
    <w:multiLevelType w:val="multilevel"/>
    <w:tmpl w:val="5B1CBD2C"/>
    <w:styleLink w:val="aList-Example"/>
    <w:lvl w:ilvl="0">
      <w:start w:val="1"/>
      <w:numFmt w:val="none"/>
      <w:pStyle w:val="a1-Example"/>
      <w:lvlText w:val="Example:"/>
      <w:lvlJc w:val="left"/>
      <w:pPr>
        <w:tabs>
          <w:tab w:val="num" w:pos="2016"/>
        </w:tabs>
        <w:ind w:left="2016" w:hanging="1152"/>
      </w:pPr>
      <w:rPr>
        <w:rFonts w:ascii="Century" w:hAnsi="Century" w:hint="default"/>
        <w:b/>
        <w:i w:val="0"/>
        <w:color w:val="auto"/>
        <w:u w:val="single"/>
      </w:rPr>
    </w:lvl>
    <w:lvl w:ilvl="1">
      <w:start w:val="1"/>
      <w:numFmt w:val="none"/>
      <w:lvlRestart w:val="0"/>
      <w:pStyle w:val="a2-Example"/>
      <w:lvlText w:val="Example:"/>
      <w:lvlJc w:val="left"/>
      <w:pPr>
        <w:tabs>
          <w:tab w:val="num" w:pos="2592"/>
        </w:tabs>
        <w:ind w:left="2592" w:hanging="1152"/>
      </w:pPr>
      <w:rPr>
        <w:rFonts w:ascii="Century" w:hAnsi="Century" w:hint="default"/>
        <w:b/>
        <w:i w:val="0"/>
        <w:color w:val="auto"/>
        <w:u w:val="single"/>
      </w:rPr>
    </w:lvl>
    <w:lvl w:ilvl="2">
      <w:start w:val="1"/>
      <w:numFmt w:val="none"/>
      <w:lvlRestart w:val="0"/>
      <w:pStyle w:val="a3-Example"/>
      <w:lvlText w:val="Example:"/>
      <w:lvlJc w:val="left"/>
      <w:pPr>
        <w:tabs>
          <w:tab w:val="num" w:pos="3168"/>
        </w:tabs>
        <w:ind w:left="3168" w:hanging="1152"/>
      </w:pPr>
      <w:rPr>
        <w:rFonts w:ascii="Century" w:hAnsi="Century" w:hint="default"/>
        <w:b/>
        <w:i w:val="0"/>
        <w:color w:val="auto"/>
        <w:u w:val="single"/>
      </w:rPr>
    </w:lvl>
    <w:lvl w:ilvl="3">
      <w:start w:val="1"/>
      <w:numFmt w:val="none"/>
      <w:lvlRestart w:val="0"/>
      <w:pStyle w:val="a4-Example"/>
      <w:lvlText w:val="Example:"/>
      <w:lvlJc w:val="left"/>
      <w:pPr>
        <w:tabs>
          <w:tab w:val="num" w:pos="3744"/>
        </w:tabs>
        <w:ind w:left="3744" w:hanging="1152"/>
      </w:pPr>
      <w:rPr>
        <w:rFonts w:ascii="Century" w:hAnsi="Century" w:hint="default"/>
        <w:b/>
        <w:i w:val="0"/>
        <w:color w:val="auto"/>
        <w:u w:val="singl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63992E77"/>
    <w:multiLevelType w:val="hybridMultilevel"/>
    <w:tmpl w:val="82E85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6490D"/>
    <w:multiLevelType w:val="hybridMultilevel"/>
    <w:tmpl w:val="5DC4B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6C55B9C"/>
    <w:multiLevelType w:val="hybridMultilevel"/>
    <w:tmpl w:val="935A5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435D6D"/>
    <w:multiLevelType w:val="hybridMultilevel"/>
    <w:tmpl w:val="1688A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A27D61"/>
    <w:multiLevelType w:val="hybridMultilevel"/>
    <w:tmpl w:val="AB9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0A0160"/>
    <w:multiLevelType w:val="hybridMultilevel"/>
    <w:tmpl w:val="F7F04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F52DC2"/>
    <w:multiLevelType w:val="hybridMultilevel"/>
    <w:tmpl w:val="62E69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A641C9B"/>
    <w:multiLevelType w:val="hybridMultilevel"/>
    <w:tmpl w:val="881C09EC"/>
    <w:lvl w:ilvl="0" w:tplc="DCF4016E">
      <w:start w:val="1"/>
      <w:numFmt w:val="decimal"/>
      <w:pStyle w:val="aTable-Coun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EE322C9"/>
    <w:multiLevelType w:val="hybridMultilevel"/>
    <w:tmpl w:val="59A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9"/>
  </w:num>
  <w:num w:numId="4">
    <w:abstractNumId w:val="21"/>
  </w:num>
  <w:num w:numId="5">
    <w:abstractNumId w:val="12"/>
  </w:num>
  <w:num w:numId="6">
    <w:abstractNumId w:val="14"/>
  </w:num>
  <w:num w:numId="7">
    <w:abstractNumId w:val="16"/>
  </w:num>
  <w:num w:numId="8">
    <w:abstractNumId w:val="2"/>
  </w:num>
  <w:num w:numId="9">
    <w:abstractNumId w:val="29"/>
  </w:num>
  <w:num w:numId="10">
    <w:abstractNumId w:val="9"/>
  </w:num>
  <w:num w:numId="11">
    <w:abstractNumId w:val="20"/>
  </w:num>
  <w:num w:numId="12">
    <w:abstractNumId w:val="1"/>
  </w:num>
  <w:num w:numId="13">
    <w:abstractNumId w:val="13"/>
  </w:num>
  <w:num w:numId="14">
    <w:abstractNumId w:val="10"/>
  </w:num>
  <w:num w:numId="15">
    <w:abstractNumId w:val="18"/>
  </w:num>
  <w:num w:numId="16">
    <w:abstractNumId w:val="28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11"/>
  </w:num>
  <w:num w:numId="22">
    <w:abstractNumId w:val="25"/>
  </w:num>
  <w:num w:numId="23">
    <w:abstractNumId w:val="27"/>
  </w:num>
  <w:num w:numId="24">
    <w:abstractNumId w:val="23"/>
  </w:num>
  <w:num w:numId="25">
    <w:abstractNumId w:val="24"/>
  </w:num>
  <w:num w:numId="26">
    <w:abstractNumId w:val="7"/>
  </w:num>
  <w:num w:numId="27">
    <w:abstractNumId w:val="22"/>
  </w:num>
  <w:num w:numId="28">
    <w:abstractNumId w:val="30"/>
  </w:num>
  <w:num w:numId="29">
    <w:abstractNumId w:val="26"/>
  </w:num>
  <w:num w:numId="30">
    <w:abstractNumId w:val="3"/>
  </w:num>
  <w:num w:numId="31">
    <w:abstractNumId w:val="15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attachedTemplate r:id="rId1"/>
  <w:linkStyles/>
  <w:defaultTabStop w:val="720"/>
  <w:characterSpacingControl w:val="doNotCompress"/>
  <w:compat/>
  <w:rsids>
    <w:rsidRoot w:val="007E17A7"/>
    <w:rsid w:val="00094BF0"/>
    <w:rsid w:val="00233D80"/>
    <w:rsid w:val="002D6812"/>
    <w:rsid w:val="00356601"/>
    <w:rsid w:val="004910A4"/>
    <w:rsid w:val="005017DD"/>
    <w:rsid w:val="00627A80"/>
    <w:rsid w:val="00750F0B"/>
    <w:rsid w:val="007E17A7"/>
    <w:rsid w:val="007E5915"/>
    <w:rsid w:val="008637CD"/>
    <w:rsid w:val="009F1311"/>
    <w:rsid w:val="00A44DFC"/>
    <w:rsid w:val="00AB3668"/>
    <w:rsid w:val="00C4776E"/>
    <w:rsid w:val="00CA4B2C"/>
    <w:rsid w:val="00D2606F"/>
    <w:rsid w:val="00DA1EE5"/>
    <w:rsid w:val="00F56B2B"/>
    <w:rsid w:val="00F61C73"/>
    <w:rsid w:val="00FA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4DFC"/>
    <w:pPr>
      <w:tabs>
        <w:tab w:val="right" w:leader="dot" w:pos="10358"/>
      </w:tabs>
      <w:spacing w:after="60"/>
      <w:ind w:left="864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44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DFC"/>
  </w:style>
  <w:style w:type="paragraph" w:styleId="Footer">
    <w:name w:val="footer"/>
    <w:basedOn w:val="Normal"/>
    <w:link w:val="FooterChar"/>
    <w:uiPriority w:val="99"/>
    <w:unhideWhenUsed/>
    <w:rsid w:val="00A44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DFC"/>
  </w:style>
  <w:style w:type="character" w:styleId="Hyperlink">
    <w:name w:val="Hyperlink"/>
    <w:basedOn w:val="DefaultParagraphFont"/>
    <w:uiPriority w:val="99"/>
    <w:unhideWhenUsed/>
    <w:rsid w:val="00A44DFC"/>
    <w:rPr>
      <w:rFonts w:ascii="Century" w:hAnsi="Century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4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DFC"/>
    <w:pPr>
      <w:outlineLvl w:val="9"/>
    </w:pPr>
  </w:style>
  <w:style w:type="paragraph" w:customStyle="1" w:styleId="aBase">
    <w:name w:val="aBase"/>
    <w:rsid w:val="00A44DFC"/>
    <w:pPr>
      <w:spacing w:after="0" w:line="240" w:lineRule="auto"/>
      <w:jc w:val="both"/>
    </w:pPr>
    <w:rPr>
      <w:rFonts w:ascii="Century" w:eastAsia="Times New Roman" w:hAnsi="Century" w:cs="Times New Roman"/>
      <w:szCs w:val="20"/>
    </w:rPr>
  </w:style>
  <w:style w:type="paragraph" w:customStyle="1" w:styleId="a1-Body">
    <w:name w:val="a1-Body"/>
    <w:basedOn w:val="aBase"/>
    <w:rsid w:val="00A44DFC"/>
    <w:pPr>
      <w:spacing w:before="120" w:after="120"/>
      <w:ind w:left="864"/>
    </w:pPr>
    <w:rPr>
      <w:szCs w:val="24"/>
    </w:rPr>
  </w:style>
  <w:style w:type="paragraph" w:customStyle="1" w:styleId="a1-Example">
    <w:name w:val="a1-Example"/>
    <w:basedOn w:val="a1-Body"/>
    <w:next w:val="Normal"/>
    <w:rsid w:val="00A44DFC"/>
    <w:pPr>
      <w:numPr>
        <w:numId w:val="4"/>
      </w:numPr>
    </w:pPr>
    <w:rPr>
      <w:szCs w:val="20"/>
    </w:rPr>
  </w:style>
  <w:style w:type="paragraph" w:customStyle="1" w:styleId="a1-List-1">
    <w:name w:val="a1-List-1"/>
    <w:basedOn w:val="a1-Body"/>
    <w:rsid w:val="00A44DFC"/>
    <w:pPr>
      <w:numPr>
        <w:numId w:val="2"/>
      </w:numPr>
    </w:pPr>
  </w:style>
  <w:style w:type="paragraph" w:customStyle="1" w:styleId="a1-List-A">
    <w:name w:val="a1-List-A"/>
    <w:basedOn w:val="a1-Body"/>
    <w:rsid w:val="00A44DFC"/>
    <w:pPr>
      <w:numPr>
        <w:numId w:val="3"/>
      </w:numPr>
    </w:pPr>
  </w:style>
  <w:style w:type="paragraph" w:customStyle="1" w:styleId="a1-List-Bullet">
    <w:name w:val="a1-List-Bullet"/>
    <w:basedOn w:val="a1-Body"/>
    <w:rsid w:val="00A44DFC"/>
    <w:pPr>
      <w:numPr>
        <w:numId w:val="5"/>
      </w:numPr>
    </w:pPr>
    <w:rPr>
      <w:szCs w:val="20"/>
    </w:rPr>
  </w:style>
  <w:style w:type="paragraph" w:customStyle="1" w:styleId="a1-List-Dash">
    <w:name w:val="a1-List-Dash"/>
    <w:basedOn w:val="a1-Body"/>
    <w:rsid w:val="00A44DFC"/>
    <w:pPr>
      <w:numPr>
        <w:numId w:val="6"/>
      </w:numPr>
    </w:pPr>
    <w:rPr>
      <w:szCs w:val="20"/>
    </w:rPr>
  </w:style>
  <w:style w:type="paragraph" w:customStyle="1" w:styleId="a1-Note">
    <w:name w:val="a1-Note"/>
    <w:basedOn w:val="a1-Body"/>
    <w:next w:val="Normal"/>
    <w:rsid w:val="00A44DFC"/>
    <w:pPr>
      <w:numPr>
        <w:numId w:val="7"/>
      </w:numPr>
    </w:pPr>
    <w:rPr>
      <w:szCs w:val="20"/>
    </w:rPr>
  </w:style>
  <w:style w:type="paragraph" w:customStyle="1" w:styleId="a1-Question">
    <w:name w:val="a1-Question"/>
    <w:basedOn w:val="a1-Body"/>
    <w:next w:val="Normal"/>
    <w:rsid w:val="00A44DFC"/>
    <w:pPr>
      <w:numPr>
        <w:numId w:val="8"/>
      </w:numPr>
      <w:outlineLvl w:val="0"/>
    </w:pPr>
    <w:rPr>
      <w:szCs w:val="20"/>
    </w:rPr>
  </w:style>
  <w:style w:type="paragraph" w:customStyle="1" w:styleId="a1-Title">
    <w:name w:val="a1-Title"/>
    <w:basedOn w:val="a1-Body"/>
    <w:next w:val="Normal"/>
    <w:rsid w:val="00A44DFC"/>
    <w:pPr>
      <w:keepNext/>
      <w:keepLines/>
      <w:spacing w:before="240"/>
    </w:pPr>
    <w:rPr>
      <w:b/>
      <w:szCs w:val="20"/>
    </w:rPr>
  </w:style>
  <w:style w:type="paragraph" w:customStyle="1" w:styleId="a2-Body">
    <w:name w:val="a2-Body"/>
    <w:basedOn w:val="a1-Body"/>
    <w:rsid w:val="00A44DFC"/>
    <w:pPr>
      <w:ind w:left="1440"/>
    </w:pPr>
  </w:style>
  <w:style w:type="paragraph" w:customStyle="1" w:styleId="a2-Body-Tab1">
    <w:name w:val="a2-Body-Tab1"/>
    <w:basedOn w:val="a2-Body"/>
    <w:rsid w:val="00A44DFC"/>
    <w:rPr>
      <w:b/>
    </w:rPr>
  </w:style>
  <w:style w:type="paragraph" w:customStyle="1" w:styleId="a2-Example">
    <w:name w:val="a2-Example"/>
    <w:basedOn w:val="a2-Body"/>
    <w:next w:val="Normal"/>
    <w:rsid w:val="00A44DFC"/>
    <w:pPr>
      <w:numPr>
        <w:ilvl w:val="1"/>
        <w:numId w:val="4"/>
      </w:numPr>
    </w:pPr>
    <w:rPr>
      <w:szCs w:val="20"/>
    </w:rPr>
  </w:style>
  <w:style w:type="paragraph" w:customStyle="1" w:styleId="a2-List-1">
    <w:name w:val="a2-List-1"/>
    <w:basedOn w:val="a2-Body"/>
    <w:rsid w:val="00A44DFC"/>
    <w:pPr>
      <w:numPr>
        <w:ilvl w:val="1"/>
        <w:numId w:val="2"/>
      </w:numPr>
    </w:pPr>
    <w:rPr>
      <w:szCs w:val="20"/>
    </w:rPr>
  </w:style>
  <w:style w:type="paragraph" w:customStyle="1" w:styleId="a2-List-A">
    <w:name w:val="a2-List-A"/>
    <w:basedOn w:val="a2-Body"/>
    <w:rsid w:val="00A44DFC"/>
    <w:pPr>
      <w:ind w:left="0"/>
    </w:pPr>
    <w:rPr>
      <w:szCs w:val="20"/>
    </w:rPr>
  </w:style>
  <w:style w:type="paragraph" w:customStyle="1" w:styleId="a2-List-Bullet">
    <w:name w:val="a2-List-Bullet"/>
    <w:basedOn w:val="a2-Body"/>
    <w:rsid w:val="00A44DFC"/>
    <w:pPr>
      <w:numPr>
        <w:ilvl w:val="1"/>
        <w:numId w:val="5"/>
      </w:numPr>
    </w:pPr>
    <w:rPr>
      <w:szCs w:val="20"/>
    </w:rPr>
  </w:style>
  <w:style w:type="paragraph" w:customStyle="1" w:styleId="a2-List-Dash">
    <w:name w:val="a2-List-Dash"/>
    <w:basedOn w:val="a2-Body"/>
    <w:next w:val="a1-List-Dash"/>
    <w:rsid w:val="00A44DFC"/>
    <w:pPr>
      <w:numPr>
        <w:ilvl w:val="1"/>
        <w:numId w:val="6"/>
      </w:numPr>
    </w:pPr>
    <w:rPr>
      <w:szCs w:val="20"/>
    </w:rPr>
  </w:style>
  <w:style w:type="paragraph" w:customStyle="1" w:styleId="a2-Note">
    <w:name w:val="a2-Note"/>
    <w:basedOn w:val="a2-Body"/>
    <w:next w:val="Normal"/>
    <w:rsid w:val="00A44DFC"/>
    <w:pPr>
      <w:numPr>
        <w:ilvl w:val="1"/>
        <w:numId w:val="7"/>
      </w:numPr>
    </w:pPr>
    <w:rPr>
      <w:szCs w:val="20"/>
    </w:rPr>
  </w:style>
  <w:style w:type="paragraph" w:customStyle="1" w:styleId="a2-Question">
    <w:name w:val="a2-Question"/>
    <w:basedOn w:val="a2-Body"/>
    <w:next w:val="Normal"/>
    <w:rsid w:val="00A44DFC"/>
    <w:pPr>
      <w:numPr>
        <w:ilvl w:val="1"/>
        <w:numId w:val="8"/>
      </w:numPr>
      <w:outlineLvl w:val="1"/>
    </w:pPr>
    <w:rPr>
      <w:szCs w:val="20"/>
    </w:rPr>
  </w:style>
  <w:style w:type="paragraph" w:customStyle="1" w:styleId="a2-Tab1">
    <w:name w:val="a2-Tab1"/>
    <w:basedOn w:val="a2-Body"/>
    <w:rsid w:val="00A44DFC"/>
    <w:pPr>
      <w:tabs>
        <w:tab w:val="left" w:pos="2016"/>
      </w:tabs>
      <w:ind w:left="3456" w:hanging="2016"/>
    </w:pPr>
    <w:rPr>
      <w:b/>
    </w:rPr>
  </w:style>
  <w:style w:type="paragraph" w:customStyle="1" w:styleId="a2-Tab3">
    <w:name w:val="a2-Tab3"/>
    <w:basedOn w:val="a2-Body"/>
    <w:rsid w:val="00A44DFC"/>
    <w:pPr>
      <w:tabs>
        <w:tab w:val="left" w:pos="2304"/>
      </w:tabs>
      <w:ind w:left="3744" w:hanging="2304"/>
    </w:pPr>
  </w:style>
  <w:style w:type="paragraph" w:customStyle="1" w:styleId="a2-Tab4">
    <w:name w:val="a2-Tab4"/>
    <w:basedOn w:val="a2-Body"/>
    <w:rsid w:val="00A44DFC"/>
    <w:pPr>
      <w:tabs>
        <w:tab w:val="left" w:pos="4032"/>
      </w:tabs>
      <w:ind w:left="4032" w:hanging="2592"/>
    </w:pPr>
  </w:style>
  <w:style w:type="paragraph" w:customStyle="1" w:styleId="a2-Tab5">
    <w:name w:val="a2-Tab5"/>
    <w:basedOn w:val="a2-Body"/>
    <w:next w:val="Normal"/>
    <w:rsid w:val="00A44DFC"/>
    <w:pPr>
      <w:tabs>
        <w:tab w:val="left" w:pos="2016"/>
      </w:tabs>
      <w:ind w:left="3456" w:hanging="2016"/>
    </w:pPr>
  </w:style>
  <w:style w:type="paragraph" w:customStyle="1" w:styleId="a2-Title">
    <w:name w:val="a2-Title"/>
    <w:basedOn w:val="a2-Body"/>
    <w:next w:val="Normal"/>
    <w:rsid w:val="00A44DFC"/>
    <w:pPr>
      <w:keepNext/>
      <w:spacing w:before="240"/>
    </w:pPr>
    <w:rPr>
      <w:b/>
      <w:szCs w:val="20"/>
    </w:rPr>
  </w:style>
  <w:style w:type="paragraph" w:customStyle="1" w:styleId="a3-Body">
    <w:name w:val="a3-Body"/>
    <w:basedOn w:val="a2-Body"/>
    <w:rsid w:val="00A44DFC"/>
    <w:pPr>
      <w:ind w:left="2016"/>
    </w:pPr>
  </w:style>
  <w:style w:type="paragraph" w:customStyle="1" w:styleId="a3-Example">
    <w:name w:val="a3-Example"/>
    <w:basedOn w:val="a3-Body"/>
    <w:next w:val="Normal"/>
    <w:rsid w:val="00A44DFC"/>
    <w:pPr>
      <w:numPr>
        <w:ilvl w:val="2"/>
        <w:numId w:val="4"/>
      </w:numPr>
    </w:pPr>
    <w:rPr>
      <w:szCs w:val="20"/>
    </w:rPr>
  </w:style>
  <w:style w:type="paragraph" w:customStyle="1" w:styleId="a3-List-1">
    <w:name w:val="a3-List-1"/>
    <w:basedOn w:val="a3-Body"/>
    <w:rsid w:val="00A44DFC"/>
    <w:pPr>
      <w:numPr>
        <w:ilvl w:val="2"/>
        <w:numId w:val="2"/>
      </w:numPr>
    </w:pPr>
    <w:rPr>
      <w:szCs w:val="20"/>
    </w:rPr>
  </w:style>
  <w:style w:type="paragraph" w:customStyle="1" w:styleId="a3-List-A">
    <w:name w:val="a3-List-A"/>
    <w:basedOn w:val="a3-Body"/>
    <w:rsid w:val="00A44DFC"/>
    <w:pPr>
      <w:numPr>
        <w:ilvl w:val="2"/>
        <w:numId w:val="3"/>
      </w:numPr>
    </w:pPr>
    <w:rPr>
      <w:szCs w:val="20"/>
    </w:rPr>
  </w:style>
  <w:style w:type="paragraph" w:customStyle="1" w:styleId="a3-List-Bullet">
    <w:name w:val="a3-List-Bullet"/>
    <w:basedOn w:val="a3-Body"/>
    <w:rsid w:val="00A44DFC"/>
    <w:pPr>
      <w:numPr>
        <w:ilvl w:val="2"/>
        <w:numId w:val="5"/>
      </w:numPr>
    </w:pPr>
    <w:rPr>
      <w:szCs w:val="20"/>
    </w:rPr>
  </w:style>
  <w:style w:type="paragraph" w:customStyle="1" w:styleId="a3-List-Dash">
    <w:name w:val="a3-List-Dash"/>
    <w:basedOn w:val="a3-Body"/>
    <w:rsid w:val="00A44DFC"/>
    <w:pPr>
      <w:numPr>
        <w:ilvl w:val="2"/>
        <w:numId w:val="6"/>
      </w:numPr>
    </w:pPr>
    <w:rPr>
      <w:szCs w:val="20"/>
    </w:rPr>
  </w:style>
  <w:style w:type="paragraph" w:customStyle="1" w:styleId="a3-Note">
    <w:name w:val="a3-Note"/>
    <w:basedOn w:val="a3-Body"/>
    <w:next w:val="Normal"/>
    <w:rsid w:val="00A44DFC"/>
    <w:pPr>
      <w:numPr>
        <w:ilvl w:val="2"/>
        <w:numId w:val="7"/>
      </w:numPr>
    </w:pPr>
    <w:rPr>
      <w:szCs w:val="20"/>
    </w:rPr>
  </w:style>
  <w:style w:type="paragraph" w:customStyle="1" w:styleId="a3-Question">
    <w:name w:val="a3-Question"/>
    <w:basedOn w:val="a3-Body"/>
    <w:next w:val="Normal"/>
    <w:rsid w:val="00A44DFC"/>
    <w:pPr>
      <w:numPr>
        <w:ilvl w:val="2"/>
        <w:numId w:val="8"/>
      </w:numPr>
    </w:pPr>
    <w:rPr>
      <w:szCs w:val="20"/>
    </w:rPr>
  </w:style>
  <w:style w:type="paragraph" w:customStyle="1" w:styleId="a3-Title">
    <w:name w:val="a3-Title"/>
    <w:basedOn w:val="a3-Body"/>
    <w:next w:val="Normal"/>
    <w:rsid w:val="00A44DFC"/>
    <w:pPr>
      <w:spacing w:before="240"/>
    </w:pPr>
    <w:rPr>
      <w:b/>
      <w:szCs w:val="20"/>
    </w:rPr>
  </w:style>
  <w:style w:type="paragraph" w:customStyle="1" w:styleId="a4-Body">
    <w:name w:val="a4-Body"/>
    <w:basedOn w:val="a3-Body"/>
    <w:rsid w:val="00A44DFC"/>
    <w:pPr>
      <w:ind w:left="2592"/>
    </w:pPr>
    <w:rPr>
      <w:szCs w:val="20"/>
    </w:rPr>
  </w:style>
  <w:style w:type="paragraph" w:customStyle="1" w:styleId="a4-Example">
    <w:name w:val="a4-Example"/>
    <w:basedOn w:val="a4-Body"/>
    <w:next w:val="Normal"/>
    <w:rsid w:val="00A44DFC"/>
    <w:pPr>
      <w:numPr>
        <w:ilvl w:val="3"/>
        <w:numId w:val="4"/>
      </w:numPr>
    </w:pPr>
  </w:style>
  <w:style w:type="paragraph" w:customStyle="1" w:styleId="a4-List-1">
    <w:name w:val="a4-List-1"/>
    <w:basedOn w:val="a4-Body"/>
    <w:rsid w:val="00A44DFC"/>
    <w:pPr>
      <w:numPr>
        <w:numId w:val="1"/>
      </w:numPr>
    </w:pPr>
  </w:style>
  <w:style w:type="paragraph" w:customStyle="1" w:styleId="a4-List-A">
    <w:name w:val="a4-List-A"/>
    <w:basedOn w:val="a4-Body"/>
    <w:rsid w:val="00A44DFC"/>
    <w:pPr>
      <w:numPr>
        <w:ilvl w:val="3"/>
        <w:numId w:val="3"/>
      </w:numPr>
    </w:pPr>
  </w:style>
  <w:style w:type="paragraph" w:customStyle="1" w:styleId="a4-List-Bullet">
    <w:name w:val="a4-List-Bullet"/>
    <w:basedOn w:val="a4-Body"/>
    <w:rsid w:val="00A44DFC"/>
    <w:pPr>
      <w:numPr>
        <w:ilvl w:val="3"/>
        <w:numId w:val="5"/>
      </w:numPr>
    </w:pPr>
  </w:style>
  <w:style w:type="paragraph" w:customStyle="1" w:styleId="a4-List-Dash">
    <w:name w:val="a4-List-Dash"/>
    <w:basedOn w:val="a4-Body"/>
    <w:rsid w:val="00A44DFC"/>
    <w:pPr>
      <w:numPr>
        <w:ilvl w:val="3"/>
        <w:numId w:val="6"/>
      </w:numPr>
    </w:pPr>
  </w:style>
  <w:style w:type="paragraph" w:customStyle="1" w:styleId="a4-Note">
    <w:name w:val="a4-Note"/>
    <w:basedOn w:val="a4-Body"/>
    <w:next w:val="Normal"/>
    <w:rsid w:val="00A44DFC"/>
    <w:pPr>
      <w:numPr>
        <w:ilvl w:val="3"/>
        <w:numId w:val="7"/>
      </w:numPr>
    </w:pPr>
  </w:style>
  <w:style w:type="paragraph" w:customStyle="1" w:styleId="a4-Question">
    <w:name w:val="a4-Question"/>
    <w:basedOn w:val="a4-Body"/>
    <w:next w:val="Normal"/>
    <w:rsid w:val="00A44DFC"/>
    <w:pPr>
      <w:numPr>
        <w:ilvl w:val="3"/>
        <w:numId w:val="8"/>
      </w:numPr>
    </w:pPr>
  </w:style>
  <w:style w:type="paragraph" w:customStyle="1" w:styleId="a4-Title">
    <w:name w:val="a4-Title"/>
    <w:basedOn w:val="a4-Body"/>
    <w:next w:val="Normal"/>
    <w:rsid w:val="00A44DFC"/>
    <w:pPr>
      <w:spacing w:before="240"/>
    </w:pPr>
    <w:rPr>
      <w:b/>
    </w:rPr>
  </w:style>
  <w:style w:type="paragraph" w:customStyle="1" w:styleId="a5-Body">
    <w:name w:val="a5-Body"/>
    <w:basedOn w:val="Normal"/>
    <w:rsid w:val="00A44DFC"/>
    <w:pPr>
      <w:spacing w:before="120" w:after="120"/>
      <w:ind w:left="3168"/>
      <w:jc w:val="both"/>
    </w:pPr>
    <w:rPr>
      <w:rFonts w:ascii="Century" w:eastAsia="Times New Roman" w:hAnsi="Century" w:cs="Times New Roman"/>
      <w:sz w:val="24"/>
      <w:szCs w:val="20"/>
    </w:rPr>
  </w:style>
  <w:style w:type="paragraph" w:customStyle="1" w:styleId="a6-Body">
    <w:name w:val="a6-Body"/>
    <w:basedOn w:val="a5-Body"/>
    <w:rsid w:val="00A44DFC"/>
    <w:pPr>
      <w:ind w:left="3744"/>
    </w:pPr>
  </w:style>
  <w:style w:type="paragraph" w:customStyle="1" w:styleId="aCenter">
    <w:name w:val="aCenter"/>
    <w:basedOn w:val="Normal"/>
    <w:rsid w:val="00A44DFC"/>
    <w:pPr>
      <w:keepLines/>
      <w:jc w:val="center"/>
    </w:pPr>
    <w:rPr>
      <w:rFonts w:ascii="Century" w:eastAsia="Times New Roman" w:hAnsi="Century" w:cs="Times New Roman"/>
      <w:sz w:val="24"/>
      <w:szCs w:val="20"/>
    </w:rPr>
  </w:style>
  <w:style w:type="paragraph" w:customStyle="1" w:styleId="aCenterWide">
    <w:name w:val="aCenterWide"/>
    <w:basedOn w:val="aCenter"/>
    <w:rsid w:val="00A44DFC"/>
  </w:style>
  <w:style w:type="paragraph" w:customStyle="1" w:styleId="aChapter">
    <w:name w:val="aChapter"/>
    <w:basedOn w:val="Normal"/>
    <w:next w:val="Normal"/>
    <w:rsid w:val="00A44DFC"/>
    <w:pPr>
      <w:keepNext/>
      <w:keepLines/>
      <w:pageBreakBefore/>
      <w:pBdr>
        <w:bottom w:val="single" w:sz="18" w:space="1" w:color="auto"/>
      </w:pBdr>
    </w:pPr>
    <w:rPr>
      <w:rFonts w:ascii="Century" w:eastAsia="Times New Roman" w:hAnsi="Century" w:cs="Times New Roman"/>
      <w:b/>
      <w:sz w:val="40"/>
      <w:szCs w:val="20"/>
    </w:rPr>
  </w:style>
  <w:style w:type="paragraph" w:customStyle="1" w:styleId="aCode1">
    <w:name w:val="aCode1"/>
    <w:basedOn w:val="Normal"/>
    <w:rsid w:val="00A44DFC"/>
    <w:pPr>
      <w:keepNext/>
      <w:ind w:left="1440"/>
    </w:pPr>
    <w:rPr>
      <w:rFonts w:ascii="Courier New" w:eastAsia="Times New Roman" w:hAnsi="Courier New" w:cs="Times New Roman"/>
    </w:rPr>
  </w:style>
  <w:style w:type="paragraph" w:customStyle="1" w:styleId="aCode0">
    <w:name w:val="aCode0"/>
    <w:basedOn w:val="aCode1"/>
    <w:rsid w:val="00A44DFC"/>
    <w:pPr>
      <w:ind w:left="864"/>
    </w:pPr>
    <w:rPr>
      <w:sz w:val="20"/>
    </w:rPr>
  </w:style>
  <w:style w:type="paragraph" w:customStyle="1" w:styleId="aCode2">
    <w:name w:val="aCode2"/>
    <w:basedOn w:val="aCode1"/>
    <w:rsid w:val="00A44DFC"/>
    <w:pPr>
      <w:spacing w:before="60" w:after="60"/>
      <w:ind w:left="2016"/>
    </w:pPr>
  </w:style>
  <w:style w:type="paragraph" w:customStyle="1" w:styleId="aCode3">
    <w:name w:val="aCode3"/>
    <w:basedOn w:val="aCode2"/>
    <w:rsid w:val="00A44DFC"/>
    <w:pPr>
      <w:ind w:left="2592"/>
    </w:pPr>
  </w:style>
  <w:style w:type="paragraph" w:customStyle="1" w:styleId="aCode4">
    <w:name w:val="aCode4"/>
    <w:basedOn w:val="aCode3"/>
    <w:rsid w:val="00A44DFC"/>
    <w:pPr>
      <w:ind w:left="3168"/>
    </w:pPr>
  </w:style>
  <w:style w:type="paragraph" w:customStyle="1" w:styleId="aDocTitle">
    <w:name w:val="aDocTitle"/>
    <w:basedOn w:val="Normal"/>
    <w:rsid w:val="00A44DFC"/>
    <w:pPr>
      <w:jc w:val="center"/>
    </w:pPr>
    <w:rPr>
      <w:rFonts w:ascii="Century" w:eastAsia="Times New Roman" w:hAnsi="Century" w:cs="Times New Roman"/>
      <w:b/>
      <w:sz w:val="84"/>
      <w:szCs w:val="20"/>
    </w:rPr>
  </w:style>
  <w:style w:type="paragraph" w:customStyle="1" w:styleId="aFixedWidth">
    <w:name w:val="aFixedWidth"/>
    <w:basedOn w:val="Normal"/>
    <w:rsid w:val="00A44DFC"/>
    <w:pPr>
      <w:keepNext/>
    </w:pPr>
    <w:rPr>
      <w:rFonts w:ascii="Courier New" w:eastAsia="Times New Roman" w:hAnsi="Courier New" w:cs="Times New Roman"/>
      <w:sz w:val="20"/>
      <w:szCs w:val="24"/>
    </w:rPr>
  </w:style>
  <w:style w:type="paragraph" w:customStyle="1" w:styleId="aHeaderFooter">
    <w:name w:val="aHeaderFooter"/>
    <w:basedOn w:val="Normal"/>
    <w:rsid w:val="00A44DFC"/>
    <w:pPr>
      <w:tabs>
        <w:tab w:val="center" w:pos="4860"/>
        <w:tab w:val="right" w:pos="9720"/>
      </w:tabs>
    </w:pPr>
    <w:rPr>
      <w:rFonts w:ascii="Century" w:eastAsia="Times New Roman" w:hAnsi="Century" w:cs="Times New Roman"/>
      <w:b/>
      <w:spacing w:val="24"/>
      <w:sz w:val="20"/>
      <w:szCs w:val="20"/>
    </w:rPr>
  </w:style>
  <w:style w:type="paragraph" w:customStyle="1" w:styleId="aHeading1">
    <w:name w:val="aHeading1"/>
    <w:basedOn w:val="Normal"/>
    <w:next w:val="Normal"/>
    <w:rsid w:val="00A44DFC"/>
    <w:pPr>
      <w:keepNext/>
      <w:keepLines/>
      <w:spacing w:before="360" w:after="180"/>
    </w:pPr>
    <w:rPr>
      <w:rFonts w:ascii="Century" w:eastAsia="Times New Roman" w:hAnsi="Century" w:cs="Times New Roman"/>
      <w:b/>
      <w:sz w:val="32"/>
      <w:szCs w:val="32"/>
    </w:rPr>
  </w:style>
  <w:style w:type="paragraph" w:customStyle="1" w:styleId="aHeading2">
    <w:name w:val="aHeading2"/>
    <w:basedOn w:val="aHeading1"/>
    <w:next w:val="Normal"/>
    <w:rsid w:val="00A44DFC"/>
    <w:rPr>
      <w:sz w:val="24"/>
      <w:szCs w:val="24"/>
    </w:rPr>
  </w:style>
  <w:style w:type="numbering" w:customStyle="1" w:styleId="aList-1">
    <w:name w:val="aList-1"/>
    <w:basedOn w:val="NoList"/>
    <w:rsid w:val="00A44DFC"/>
    <w:pPr>
      <w:numPr>
        <w:numId w:val="2"/>
      </w:numPr>
    </w:pPr>
  </w:style>
  <w:style w:type="numbering" w:customStyle="1" w:styleId="aList-A">
    <w:name w:val="aList-A"/>
    <w:basedOn w:val="NoList"/>
    <w:rsid w:val="00A44DFC"/>
    <w:pPr>
      <w:numPr>
        <w:numId w:val="3"/>
      </w:numPr>
    </w:pPr>
  </w:style>
  <w:style w:type="numbering" w:customStyle="1" w:styleId="aList-Example">
    <w:name w:val="aList-Example"/>
    <w:basedOn w:val="NoList"/>
    <w:rsid w:val="00A44DFC"/>
    <w:pPr>
      <w:numPr>
        <w:numId w:val="4"/>
      </w:numPr>
    </w:pPr>
  </w:style>
  <w:style w:type="numbering" w:customStyle="1" w:styleId="aList-Bullet">
    <w:name w:val="aList-Bullet"/>
    <w:basedOn w:val="aList-Example"/>
    <w:rsid w:val="00A44DFC"/>
    <w:pPr>
      <w:numPr>
        <w:numId w:val="5"/>
      </w:numPr>
    </w:pPr>
  </w:style>
  <w:style w:type="numbering" w:customStyle="1" w:styleId="aList-Dash">
    <w:name w:val="aList-Dash"/>
    <w:basedOn w:val="NoList"/>
    <w:rsid w:val="00A44DFC"/>
    <w:pPr>
      <w:numPr>
        <w:numId w:val="6"/>
      </w:numPr>
    </w:pPr>
  </w:style>
  <w:style w:type="numbering" w:customStyle="1" w:styleId="aList-Note">
    <w:name w:val="aList-Note"/>
    <w:basedOn w:val="aList-A"/>
    <w:rsid w:val="00A44DFC"/>
    <w:pPr>
      <w:numPr>
        <w:numId w:val="7"/>
      </w:numPr>
    </w:pPr>
  </w:style>
  <w:style w:type="numbering" w:customStyle="1" w:styleId="aList-Question">
    <w:name w:val="aList-Question"/>
    <w:basedOn w:val="NoList"/>
    <w:rsid w:val="00A44DFC"/>
    <w:pPr>
      <w:numPr>
        <w:numId w:val="8"/>
      </w:numPr>
    </w:pPr>
  </w:style>
  <w:style w:type="paragraph" w:customStyle="1" w:styleId="aNotice">
    <w:name w:val="aNotice"/>
    <w:basedOn w:val="aBase"/>
    <w:rsid w:val="00A44DFC"/>
    <w:pPr>
      <w:spacing w:before="240" w:after="240"/>
      <w:ind w:left="1440" w:right="1440"/>
      <w:jc w:val="left"/>
    </w:pPr>
    <w:rPr>
      <w:b/>
      <w:szCs w:val="24"/>
    </w:rPr>
  </w:style>
  <w:style w:type="paragraph" w:customStyle="1" w:styleId="aTable">
    <w:name w:val="aTable"/>
    <w:basedOn w:val="aBase"/>
    <w:rsid w:val="00A44DFC"/>
    <w:rPr>
      <w:szCs w:val="24"/>
    </w:rPr>
  </w:style>
  <w:style w:type="paragraph" w:customStyle="1" w:styleId="aTable-Count">
    <w:name w:val="aTable-Count"/>
    <w:basedOn w:val="aTable"/>
    <w:rsid w:val="00A44DFC"/>
    <w:pPr>
      <w:numPr>
        <w:numId w:val="9"/>
      </w:numPr>
    </w:pPr>
  </w:style>
  <w:style w:type="paragraph" w:customStyle="1" w:styleId="bBase">
    <w:name w:val="bBase"/>
    <w:rsid w:val="00A44DFC"/>
    <w:pPr>
      <w:spacing w:after="0" w:line="240" w:lineRule="auto"/>
      <w:jc w:val="both"/>
    </w:pPr>
    <w:rPr>
      <w:rFonts w:ascii="Century" w:eastAsia="Times New Roman" w:hAnsi="Century" w:cs="Times New Roman"/>
      <w:szCs w:val="24"/>
    </w:rPr>
  </w:style>
  <w:style w:type="paragraph" w:customStyle="1" w:styleId="b1-Body">
    <w:name w:val="b1-Body"/>
    <w:basedOn w:val="bBase"/>
    <w:rsid w:val="00A44DFC"/>
    <w:pPr>
      <w:spacing w:before="180"/>
    </w:pPr>
  </w:style>
  <w:style w:type="paragraph" w:customStyle="1" w:styleId="b1-List-1">
    <w:name w:val="b1-List-1"/>
    <w:basedOn w:val="b1-Body"/>
    <w:rsid w:val="00A44DFC"/>
    <w:pPr>
      <w:numPr>
        <w:numId w:val="10"/>
      </w:numPr>
    </w:pPr>
  </w:style>
  <w:style w:type="paragraph" w:customStyle="1" w:styleId="b1-List-A">
    <w:name w:val="b1-List-A"/>
    <w:basedOn w:val="b1-Body"/>
    <w:rsid w:val="00A44DFC"/>
    <w:pPr>
      <w:numPr>
        <w:numId w:val="11"/>
      </w:numPr>
    </w:pPr>
  </w:style>
  <w:style w:type="paragraph" w:customStyle="1" w:styleId="b1-List-Bullet">
    <w:name w:val="b1-List-Bullet"/>
    <w:basedOn w:val="b1-Body"/>
    <w:rsid w:val="00A44DFC"/>
    <w:pPr>
      <w:numPr>
        <w:numId w:val="12"/>
      </w:numPr>
    </w:pPr>
  </w:style>
  <w:style w:type="paragraph" w:customStyle="1" w:styleId="b1-List-Dash">
    <w:name w:val="b1-List-Dash"/>
    <w:basedOn w:val="b1-Body"/>
    <w:rsid w:val="00A44DFC"/>
    <w:pPr>
      <w:numPr>
        <w:numId w:val="13"/>
      </w:numPr>
    </w:pPr>
  </w:style>
  <w:style w:type="paragraph" w:customStyle="1" w:styleId="b1-Title">
    <w:name w:val="b1-Title"/>
    <w:basedOn w:val="b1-Body"/>
    <w:next w:val="b1-Body"/>
    <w:rsid w:val="00A44DFC"/>
    <w:pPr>
      <w:spacing w:before="360"/>
    </w:pPr>
    <w:rPr>
      <w:b/>
    </w:rPr>
  </w:style>
  <w:style w:type="paragraph" w:customStyle="1" w:styleId="b2-Body">
    <w:name w:val="b2-Body"/>
    <w:basedOn w:val="b1-Body"/>
    <w:rsid w:val="00A44DFC"/>
    <w:pPr>
      <w:ind w:left="576"/>
    </w:pPr>
  </w:style>
  <w:style w:type="paragraph" w:customStyle="1" w:styleId="b2-List-1">
    <w:name w:val="b2-List-1"/>
    <w:basedOn w:val="b2-Body"/>
    <w:rsid w:val="00A44DFC"/>
    <w:pPr>
      <w:numPr>
        <w:ilvl w:val="1"/>
        <w:numId w:val="10"/>
      </w:numPr>
    </w:pPr>
  </w:style>
  <w:style w:type="paragraph" w:customStyle="1" w:styleId="b2-List-A">
    <w:name w:val="b2-List-A"/>
    <w:basedOn w:val="b2-Body"/>
    <w:rsid w:val="00A44DFC"/>
    <w:pPr>
      <w:numPr>
        <w:ilvl w:val="1"/>
        <w:numId w:val="11"/>
      </w:numPr>
    </w:pPr>
  </w:style>
  <w:style w:type="paragraph" w:customStyle="1" w:styleId="b2-List-Bullet">
    <w:name w:val="b2-List-Bullet"/>
    <w:basedOn w:val="b2-Body"/>
    <w:rsid w:val="00A44DFC"/>
    <w:pPr>
      <w:numPr>
        <w:ilvl w:val="1"/>
        <w:numId w:val="12"/>
      </w:numPr>
    </w:pPr>
  </w:style>
  <w:style w:type="paragraph" w:customStyle="1" w:styleId="b2-List-Dash">
    <w:name w:val="b2-List-Dash"/>
    <w:basedOn w:val="b2-Body"/>
    <w:rsid w:val="00A44DFC"/>
    <w:pPr>
      <w:numPr>
        <w:ilvl w:val="1"/>
        <w:numId w:val="13"/>
      </w:numPr>
    </w:pPr>
  </w:style>
  <w:style w:type="paragraph" w:customStyle="1" w:styleId="b2-Title">
    <w:name w:val="b2-Title"/>
    <w:basedOn w:val="b1-Title"/>
    <w:rsid w:val="00A44DFC"/>
    <w:pPr>
      <w:ind w:left="576"/>
    </w:pPr>
  </w:style>
  <w:style w:type="paragraph" w:customStyle="1" w:styleId="b3-Body">
    <w:name w:val="b3-Body"/>
    <w:basedOn w:val="b2-Body"/>
    <w:rsid w:val="00A44DFC"/>
    <w:pPr>
      <w:ind w:left="1152"/>
    </w:pPr>
  </w:style>
  <w:style w:type="paragraph" w:customStyle="1" w:styleId="b3-Title">
    <w:name w:val="b3-Title"/>
    <w:basedOn w:val="b2-Title"/>
    <w:next w:val="b3-Body"/>
    <w:rsid w:val="00A44DFC"/>
    <w:pPr>
      <w:ind w:left="1152"/>
    </w:pPr>
  </w:style>
  <w:style w:type="paragraph" w:customStyle="1" w:styleId="b4-Body">
    <w:name w:val="b4-Body"/>
    <w:basedOn w:val="b3-Body"/>
    <w:rsid w:val="00A44DFC"/>
    <w:pPr>
      <w:ind w:left="1728"/>
    </w:pPr>
  </w:style>
  <w:style w:type="paragraph" w:customStyle="1" w:styleId="b4-Title">
    <w:name w:val="b4-Title"/>
    <w:basedOn w:val="b3-Title"/>
    <w:next w:val="b4-Body"/>
    <w:rsid w:val="00A44DFC"/>
    <w:pPr>
      <w:ind w:left="1728"/>
    </w:pPr>
  </w:style>
  <w:style w:type="paragraph" w:customStyle="1" w:styleId="b5-Body">
    <w:name w:val="b5-Body"/>
    <w:basedOn w:val="b4-Body"/>
    <w:rsid w:val="00A44DFC"/>
    <w:pPr>
      <w:ind w:left="2304"/>
    </w:pPr>
  </w:style>
  <w:style w:type="paragraph" w:customStyle="1" w:styleId="bHeading1">
    <w:name w:val="bHeading1"/>
    <w:basedOn w:val="bBase"/>
    <w:next w:val="b1-Body"/>
    <w:rsid w:val="00A44DFC"/>
    <w:pPr>
      <w:keepNext/>
      <w:spacing w:before="360" w:after="240"/>
      <w:jc w:val="left"/>
    </w:pPr>
    <w:rPr>
      <w:b/>
      <w:sz w:val="48"/>
      <w:u w:val="single"/>
    </w:rPr>
  </w:style>
  <w:style w:type="paragraph" w:customStyle="1" w:styleId="bHeading2">
    <w:name w:val="bHeading2"/>
    <w:basedOn w:val="bHeading1"/>
    <w:next w:val="b1-Body"/>
    <w:rsid w:val="00A44DFC"/>
    <w:rPr>
      <w:sz w:val="30"/>
    </w:rPr>
  </w:style>
  <w:style w:type="numbering" w:customStyle="1" w:styleId="bList-1">
    <w:name w:val="bList-1"/>
    <w:basedOn w:val="NoList"/>
    <w:rsid w:val="00A44DFC"/>
    <w:pPr>
      <w:numPr>
        <w:numId w:val="10"/>
      </w:numPr>
    </w:pPr>
  </w:style>
  <w:style w:type="numbering" w:customStyle="1" w:styleId="bList-A">
    <w:name w:val="bList-A"/>
    <w:basedOn w:val="NoList"/>
    <w:rsid w:val="00A44DFC"/>
    <w:pPr>
      <w:numPr>
        <w:numId w:val="11"/>
      </w:numPr>
    </w:pPr>
  </w:style>
  <w:style w:type="numbering" w:customStyle="1" w:styleId="bList-Bullet">
    <w:name w:val="bList-Bullet"/>
    <w:basedOn w:val="NoList"/>
    <w:rsid w:val="00A44DFC"/>
    <w:pPr>
      <w:numPr>
        <w:numId w:val="12"/>
      </w:numPr>
    </w:pPr>
  </w:style>
  <w:style w:type="numbering" w:customStyle="1" w:styleId="bList-Dash">
    <w:name w:val="bList-Dash"/>
    <w:basedOn w:val="NoList"/>
    <w:rsid w:val="00A44DFC"/>
    <w:pPr>
      <w:numPr>
        <w:numId w:val="13"/>
      </w:numPr>
    </w:pPr>
  </w:style>
  <w:style w:type="paragraph" w:customStyle="1" w:styleId="bTable">
    <w:name w:val="bTable"/>
    <w:basedOn w:val="bBase"/>
    <w:rsid w:val="00A44DFC"/>
    <w:pPr>
      <w:spacing w:before="40" w:after="40"/>
      <w:jc w:val="left"/>
    </w:pPr>
  </w:style>
  <w:style w:type="paragraph" w:customStyle="1" w:styleId="Style1">
    <w:name w:val="Style1"/>
    <w:basedOn w:val="aTable"/>
    <w:qFormat/>
    <w:rsid w:val="00A44DFC"/>
  </w:style>
  <w:style w:type="paragraph" w:customStyle="1" w:styleId="Style2">
    <w:name w:val="Style2"/>
    <w:basedOn w:val="Normal"/>
    <w:qFormat/>
    <w:rsid w:val="00A44DFC"/>
    <w:pPr>
      <w:spacing w:before="240" w:after="480"/>
      <w:jc w:val="center"/>
    </w:pPr>
    <w:rPr>
      <w:rFonts w:ascii="Century" w:eastAsia="Times New Roman" w:hAnsi="Century" w:cs="Times New Roman"/>
      <w:szCs w:val="20"/>
    </w:rPr>
  </w:style>
  <w:style w:type="paragraph" w:customStyle="1" w:styleId="aPicture">
    <w:name w:val="aPicture"/>
    <w:basedOn w:val="aBase"/>
    <w:next w:val="a1-Body"/>
    <w:qFormat/>
    <w:rsid w:val="00A44DFC"/>
    <w:pPr>
      <w:spacing w:before="360" w:after="640"/>
      <w:jc w:val="center"/>
    </w:pPr>
  </w:style>
  <w:style w:type="paragraph" w:customStyle="1" w:styleId="b3-List-a">
    <w:name w:val="b3-List-a"/>
    <w:basedOn w:val="b3-Body"/>
    <w:qFormat/>
    <w:rsid w:val="00A44DFC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A44DFC"/>
    <w:pPr>
      <w:ind w:left="720"/>
    </w:pPr>
  </w:style>
  <w:style w:type="paragraph" w:customStyle="1" w:styleId="Style3">
    <w:name w:val="Style3"/>
    <w:basedOn w:val="b3-List-a"/>
    <w:qFormat/>
    <w:rsid w:val="00A44DFC"/>
    <w:pPr>
      <w:numPr>
        <w:numId w:val="0"/>
      </w:numPr>
    </w:pPr>
  </w:style>
  <w:style w:type="paragraph" w:customStyle="1" w:styleId="b1-Code">
    <w:name w:val="b1-Code"/>
    <w:basedOn w:val="b1-Body"/>
    <w:qFormat/>
    <w:rsid w:val="00A44DFC"/>
    <w:pPr>
      <w:spacing w:before="40"/>
      <w:jc w:val="left"/>
    </w:pPr>
    <w:rPr>
      <w:rFonts w:ascii="Courier New" w:hAnsi="Courier New"/>
      <w:noProof/>
      <w:sz w:val="20"/>
    </w:rPr>
  </w:style>
  <w:style w:type="paragraph" w:customStyle="1" w:styleId="b2-Code">
    <w:name w:val="b2-Code"/>
    <w:basedOn w:val="b1-Code"/>
    <w:qFormat/>
    <w:rsid w:val="00A44DFC"/>
    <w:pPr>
      <w:ind w:left="576"/>
    </w:pPr>
  </w:style>
  <w:style w:type="paragraph" w:customStyle="1" w:styleId="b3-Code">
    <w:name w:val="b3-Code"/>
    <w:basedOn w:val="b1-Code"/>
    <w:qFormat/>
    <w:rsid w:val="00A44DFC"/>
    <w:pPr>
      <w:ind w:left="1152"/>
      <w:contextualSpacing/>
    </w:pPr>
  </w:style>
  <w:style w:type="paragraph" w:customStyle="1" w:styleId="b4-Code">
    <w:name w:val="b4-Code"/>
    <w:basedOn w:val="b1-Code"/>
    <w:qFormat/>
    <w:rsid w:val="00A44DFC"/>
    <w:pPr>
      <w:ind w:left="1728"/>
    </w:pPr>
  </w:style>
  <w:style w:type="character" w:customStyle="1" w:styleId="apple-converted-space">
    <w:name w:val="apple-converted-space"/>
    <w:basedOn w:val="DefaultParagraphFont"/>
    <w:rsid w:val="00A44DFC"/>
  </w:style>
  <w:style w:type="paragraph" w:customStyle="1" w:styleId="bHeading2-Section">
    <w:name w:val="bHeading2-Section"/>
    <w:basedOn w:val="bHeading2"/>
    <w:qFormat/>
    <w:rsid w:val="00A44DFC"/>
    <w:pPr>
      <w:pBdr>
        <w:top w:val="single" w:sz="12" w:space="12" w:color="auto"/>
      </w:pBdr>
    </w:pPr>
  </w:style>
  <w:style w:type="paragraph" w:customStyle="1" w:styleId="b1-List-Dash-Tight">
    <w:name w:val="b1-List-Dash-Tight"/>
    <w:basedOn w:val="b1-List-Dash"/>
    <w:qFormat/>
    <w:rsid w:val="00A44DFC"/>
    <w:pPr>
      <w:numPr>
        <w:numId w:val="0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FC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A44DFC"/>
  </w:style>
  <w:style w:type="paragraph" w:customStyle="1" w:styleId="bHeading1-Section">
    <w:name w:val="bHeading1-Section"/>
    <w:basedOn w:val="bHeading1"/>
    <w:next w:val="b1-Body"/>
    <w:qFormat/>
    <w:rsid w:val="00A44DFC"/>
    <w:pPr>
      <w:pBdr>
        <w:top w:val="single" w:sz="12" w:space="12" w:color="auto"/>
      </w:pBdr>
    </w:pPr>
    <w:rPr>
      <w:u w:val="none"/>
    </w:rPr>
  </w:style>
  <w:style w:type="paragraph" w:customStyle="1" w:styleId="b1-Fixed-NoSpacing">
    <w:name w:val="b1-Fixed-NoSpacing"/>
    <w:basedOn w:val="b1-Code"/>
    <w:qFormat/>
    <w:rsid w:val="00A44DFC"/>
    <w:pPr>
      <w:spacing w:before="0"/>
    </w:pPr>
  </w:style>
  <w:style w:type="paragraph" w:customStyle="1" w:styleId="bTable-Header">
    <w:name w:val="bTable-Header"/>
    <w:basedOn w:val="bTable"/>
    <w:qFormat/>
    <w:rsid w:val="00A44DFC"/>
    <w:pPr>
      <w:spacing w:before="60" w:after="6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D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A44D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44DFC"/>
  </w:style>
  <w:style w:type="character" w:customStyle="1" w:styleId="Heading1Char">
    <w:name w:val="Heading 1 Char"/>
    <w:basedOn w:val="DefaultParagraphFont"/>
    <w:link w:val="Heading1"/>
    <w:uiPriority w:val="9"/>
    <w:rsid w:val="00A44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4DFC"/>
    <w:pPr>
      <w:tabs>
        <w:tab w:val="right" w:leader="dot" w:pos="10358"/>
      </w:tabs>
      <w:spacing w:after="60"/>
      <w:ind w:left="864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44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DFC"/>
  </w:style>
  <w:style w:type="paragraph" w:styleId="Footer">
    <w:name w:val="footer"/>
    <w:basedOn w:val="Normal"/>
    <w:link w:val="FooterChar"/>
    <w:uiPriority w:val="99"/>
    <w:unhideWhenUsed/>
    <w:rsid w:val="00A44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DFC"/>
  </w:style>
  <w:style w:type="character" w:styleId="Hyperlink">
    <w:name w:val="Hyperlink"/>
    <w:basedOn w:val="DefaultParagraphFont"/>
    <w:uiPriority w:val="99"/>
    <w:unhideWhenUsed/>
    <w:rsid w:val="00A44DFC"/>
    <w:rPr>
      <w:rFonts w:ascii="Century" w:hAnsi="Century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D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4D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DFC"/>
    <w:pPr>
      <w:outlineLvl w:val="9"/>
    </w:pPr>
  </w:style>
  <w:style w:type="paragraph" w:customStyle="1" w:styleId="aBase">
    <w:name w:val="aBase"/>
    <w:rsid w:val="00A44DFC"/>
    <w:pPr>
      <w:spacing w:after="0" w:line="240" w:lineRule="auto"/>
      <w:jc w:val="both"/>
    </w:pPr>
    <w:rPr>
      <w:rFonts w:ascii="Century" w:eastAsia="Times New Roman" w:hAnsi="Century" w:cs="Times New Roman"/>
      <w:szCs w:val="20"/>
    </w:rPr>
  </w:style>
  <w:style w:type="paragraph" w:customStyle="1" w:styleId="a1-Body">
    <w:name w:val="a1-Body"/>
    <w:basedOn w:val="aBase"/>
    <w:rsid w:val="00A44DFC"/>
    <w:pPr>
      <w:spacing w:before="120" w:after="120"/>
      <w:ind w:left="864"/>
    </w:pPr>
    <w:rPr>
      <w:szCs w:val="24"/>
    </w:rPr>
  </w:style>
  <w:style w:type="paragraph" w:customStyle="1" w:styleId="a1-Example">
    <w:name w:val="a1-Example"/>
    <w:basedOn w:val="a1-Body"/>
    <w:next w:val="Normal"/>
    <w:rsid w:val="00A44DFC"/>
    <w:pPr>
      <w:numPr>
        <w:numId w:val="4"/>
      </w:numPr>
    </w:pPr>
    <w:rPr>
      <w:szCs w:val="20"/>
    </w:rPr>
  </w:style>
  <w:style w:type="paragraph" w:customStyle="1" w:styleId="a1-List-1">
    <w:name w:val="a1-List-1"/>
    <w:basedOn w:val="a1-Body"/>
    <w:rsid w:val="00A44DFC"/>
    <w:pPr>
      <w:numPr>
        <w:numId w:val="2"/>
      </w:numPr>
    </w:pPr>
  </w:style>
  <w:style w:type="paragraph" w:customStyle="1" w:styleId="a1-List-A">
    <w:name w:val="a1-List-A"/>
    <w:basedOn w:val="a1-Body"/>
    <w:rsid w:val="00A44DFC"/>
    <w:pPr>
      <w:numPr>
        <w:numId w:val="3"/>
      </w:numPr>
    </w:pPr>
  </w:style>
  <w:style w:type="paragraph" w:customStyle="1" w:styleId="a1-List-Bullet">
    <w:name w:val="a1-List-Bullet"/>
    <w:basedOn w:val="a1-Body"/>
    <w:rsid w:val="00A44DFC"/>
    <w:pPr>
      <w:numPr>
        <w:numId w:val="5"/>
      </w:numPr>
    </w:pPr>
    <w:rPr>
      <w:szCs w:val="20"/>
    </w:rPr>
  </w:style>
  <w:style w:type="paragraph" w:customStyle="1" w:styleId="a1-List-Dash">
    <w:name w:val="a1-List-Dash"/>
    <w:basedOn w:val="a1-Body"/>
    <w:rsid w:val="00A44DFC"/>
    <w:pPr>
      <w:numPr>
        <w:numId w:val="6"/>
      </w:numPr>
    </w:pPr>
    <w:rPr>
      <w:szCs w:val="20"/>
    </w:rPr>
  </w:style>
  <w:style w:type="paragraph" w:customStyle="1" w:styleId="a1-Note">
    <w:name w:val="a1-Note"/>
    <w:basedOn w:val="a1-Body"/>
    <w:next w:val="Normal"/>
    <w:rsid w:val="00A44DFC"/>
    <w:pPr>
      <w:numPr>
        <w:numId w:val="7"/>
      </w:numPr>
    </w:pPr>
    <w:rPr>
      <w:szCs w:val="20"/>
    </w:rPr>
  </w:style>
  <w:style w:type="paragraph" w:customStyle="1" w:styleId="a1-Question">
    <w:name w:val="a1-Question"/>
    <w:basedOn w:val="a1-Body"/>
    <w:next w:val="Normal"/>
    <w:rsid w:val="00A44DFC"/>
    <w:pPr>
      <w:numPr>
        <w:numId w:val="8"/>
      </w:numPr>
      <w:outlineLvl w:val="0"/>
    </w:pPr>
    <w:rPr>
      <w:szCs w:val="20"/>
    </w:rPr>
  </w:style>
  <w:style w:type="paragraph" w:customStyle="1" w:styleId="a1-Title">
    <w:name w:val="a1-Title"/>
    <w:basedOn w:val="a1-Body"/>
    <w:next w:val="Normal"/>
    <w:rsid w:val="00A44DFC"/>
    <w:pPr>
      <w:keepNext/>
      <w:keepLines/>
      <w:spacing w:before="240"/>
    </w:pPr>
    <w:rPr>
      <w:b/>
      <w:szCs w:val="20"/>
    </w:rPr>
  </w:style>
  <w:style w:type="paragraph" w:customStyle="1" w:styleId="a2-Body">
    <w:name w:val="a2-Body"/>
    <w:basedOn w:val="a1-Body"/>
    <w:rsid w:val="00A44DFC"/>
    <w:pPr>
      <w:ind w:left="1440"/>
    </w:pPr>
  </w:style>
  <w:style w:type="paragraph" w:customStyle="1" w:styleId="a2-Body-Tab1">
    <w:name w:val="a2-Body-Tab1"/>
    <w:basedOn w:val="a2-Body"/>
    <w:rsid w:val="00A44DFC"/>
    <w:rPr>
      <w:b/>
    </w:rPr>
  </w:style>
  <w:style w:type="paragraph" w:customStyle="1" w:styleId="a2-Example">
    <w:name w:val="a2-Example"/>
    <w:basedOn w:val="a2-Body"/>
    <w:next w:val="Normal"/>
    <w:rsid w:val="00A44DFC"/>
    <w:pPr>
      <w:numPr>
        <w:ilvl w:val="1"/>
        <w:numId w:val="4"/>
      </w:numPr>
    </w:pPr>
    <w:rPr>
      <w:szCs w:val="20"/>
    </w:rPr>
  </w:style>
  <w:style w:type="paragraph" w:customStyle="1" w:styleId="a2-List-1">
    <w:name w:val="a2-List-1"/>
    <w:basedOn w:val="a2-Body"/>
    <w:rsid w:val="00A44DFC"/>
    <w:pPr>
      <w:numPr>
        <w:ilvl w:val="1"/>
        <w:numId w:val="2"/>
      </w:numPr>
    </w:pPr>
    <w:rPr>
      <w:szCs w:val="20"/>
    </w:rPr>
  </w:style>
  <w:style w:type="paragraph" w:customStyle="1" w:styleId="a2-List-A">
    <w:name w:val="a2-List-A"/>
    <w:basedOn w:val="a2-Body"/>
    <w:rsid w:val="00A44DFC"/>
    <w:pPr>
      <w:ind w:left="0"/>
    </w:pPr>
    <w:rPr>
      <w:szCs w:val="20"/>
    </w:rPr>
  </w:style>
  <w:style w:type="paragraph" w:customStyle="1" w:styleId="a2-List-Bullet">
    <w:name w:val="a2-List-Bullet"/>
    <w:basedOn w:val="a2-Body"/>
    <w:rsid w:val="00A44DFC"/>
    <w:pPr>
      <w:numPr>
        <w:ilvl w:val="1"/>
        <w:numId w:val="5"/>
      </w:numPr>
    </w:pPr>
    <w:rPr>
      <w:szCs w:val="20"/>
    </w:rPr>
  </w:style>
  <w:style w:type="paragraph" w:customStyle="1" w:styleId="a2-List-Dash">
    <w:name w:val="a2-List-Dash"/>
    <w:basedOn w:val="a2-Body"/>
    <w:next w:val="a1-List-Dash"/>
    <w:rsid w:val="00A44DFC"/>
    <w:pPr>
      <w:numPr>
        <w:ilvl w:val="1"/>
        <w:numId w:val="6"/>
      </w:numPr>
    </w:pPr>
    <w:rPr>
      <w:szCs w:val="20"/>
    </w:rPr>
  </w:style>
  <w:style w:type="paragraph" w:customStyle="1" w:styleId="a2-Note">
    <w:name w:val="a2-Note"/>
    <w:basedOn w:val="a2-Body"/>
    <w:next w:val="Normal"/>
    <w:rsid w:val="00A44DFC"/>
    <w:pPr>
      <w:numPr>
        <w:ilvl w:val="1"/>
        <w:numId w:val="7"/>
      </w:numPr>
    </w:pPr>
    <w:rPr>
      <w:szCs w:val="20"/>
    </w:rPr>
  </w:style>
  <w:style w:type="paragraph" w:customStyle="1" w:styleId="a2-Question">
    <w:name w:val="a2-Question"/>
    <w:basedOn w:val="a2-Body"/>
    <w:next w:val="Normal"/>
    <w:rsid w:val="00A44DFC"/>
    <w:pPr>
      <w:numPr>
        <w:ilvl w:val="1"/>
        <w:numId w:val="8"/>
      </w:numPr>
      <w:outlineLvl w:val="1"/>
    </w:pPr>
    <w:rPr>
      <w:szCs w:val="20"/>
    </w:rPr>
  </w:style>
  <w:style w:type="paragraph" w:customStyle="1" w:styleId="a2-Tab1">
    <w:name w:val="a2-Tab1"/>
    <w:basedOn w:val="a2-Body"/>
    <w:rsid w:val="00A44DFC"/>
    <w:pPr>
      <w:tabs>
        <w:tab w:val="left" w:pos="2016"/>
      </w:tabs>
      <w:ind w:left="3456" w:hanging="2016"/>
    </w:pPr>
    <w:rPr>
      <w:b/>
    </w:rPr>
  </w:style>
  <w:style w:type="paragraph" w:customStyle="1" w:styleId="a2-Tab3">
    <w:name w:val="a2-Tab3"/>
    <w:basedOn w:val="a2-Body"/>
    <w:rsid w:val="00A44DFC"/>
    <w:pPr>
      <w:tabs>
        <w:tab w:val="left" w:pos="2304"/>
      </w:tabs>
      <w:ind w:left="3744" w:hanging="2304"/>
    </w:pPr>
  </w:style>
  <w:style w:type="paragraph" w:customStyle="1" w:styleId="a2-Tab4">
    <w:name w:val="a2-Tab4"/>
    <w:basedOn w:val="a2-Body"/>
    <w:rsid w:val="00A44DFC"/>
    <w:pPr>
      <w:tabs>
        <w:tab w:val="left" w:pos="4032"/>
      </w:tabs>
      <w:ind w:left="4032" w:hanging="2592"/>
    </w:pPr>
  </w:style>
  <w:style w:type="paragraph" w:customStyle="1" w:styleId="a2-Tab5">
    <w:name w:val="a2-Tab5"/>
    <w:basedOn w:val="a2-Body"/>
    <w:next w:val="Normal"/>
    <w:rsid w:val="00A44DFC"/>
    <w:pPr>
      <w:tabs>
        <w:tab w:val="left" w:pos="2016"/>
      </w:tabs>
      <w:ind w:left="3456" w:hanging="2016"/>
    </w:pPr>
  </w:style>
  <w:style w:type="paragraph" w:customStyle="1" w:styleId="a2-Title">
    <w:name w:val="a2-Title"/>
    <w:basedOn w:val="a2-Body"/>
    <w:next w:val="Normal"/>
    <w:rsid w:val="00A44DFC"/>
    <w:pPr>
      <w:keepNext/>
      <w:spacing w:before="240"/>
    </w:pPr>
    <w:rPr>
      <w:b/>
      <w:szCs w:val="20"/>
    </w:rPr>
  </w:style>
  <w:style w:type="paragraph" w:customStyle="1" w:styleId="a3-Body">
    <w:name w:val="a3-Body"/>
    <w:basedOn w:val="a2-Body"/>
    <w:rsid w:val="00A44DFC"/>
    <w:pPr>
      <w:ind w:left="2016"/>
    </w:pPr>
  </w:style>
  <w:style w:type="paragraph" w:customStyle="1" w:styleId="a3-Example">
    <w:name w:val="a3-Example"/>
    <w:basedOn w:val="a3-Body"/>
    <w:next w:val="Normal"/>
    <w:rsid w:val="00A44DFC"/>
    <w:pPr>
      <w:numPr>
        <w:ilvl w:val="2"/>
        <w:numId w:val="4"/>
      </w:numPr>
    </w:pPr>
    <w:rPr>
      <w:szCs w:val="20"/>
    </w:rPr>
  </w:style>
  <w:style w:type="paragraph" w:customStyle="1" w:styleId="a3-List-1">
    <w:name w:val="a3-List-1"/>
    <w:basedOn w:val="a3-Body"/>
    <w:rsid w:val="00A44DFC"/>
    <w:pPr>
      <w:numPr>
        <w:ilvl w:val="2"/>
        <w:numId w:val="2"/>
      </w:numPr>
    </w:pPr>
    <w:rPr>
      <w:szCs w:val="20"/>
    </w:rPr>
  </w:style>
  <w:style w:type="paragraph" w:customStyle="1" w:styleId="a3-List-A">
    <w:name w:val="a3-List-A"/>
    <w:basedOn w:val="a3-Body"/>
    <w:rsid w:val="00A44DFC"/>
    <w:pPr>
      <w:numPr>
        <w:ilvl w:val="2"/>
        <w:numId w:val="3"/>
      </w:numPr>
    </w:pPr>
    <w:rPr>
      <w:szCs w:val="20"/>
    </w:rPr>
  </w:style>
  <w:style w:type="paragraph" w:customStyle="1" w:styleId="a3-List-Bullet">
    <w:name w:val="a3-List-Bullet"/>
    <w:basedOn w:val="a3-Body"/>
    <w:rsid w:val="00A44DFC"/>
    <w:pPr>
      <w:numPr>
        <w:ilvl w:val="2"/>
        <w:numId w:val="5"/>
      </w:numPr>
    </w:pPr>
    <w:rPr>
      <w:szCs w:val="20"/>
    </w:rPr>
  </w:style>
  <w:style w:type="paragraph" w:customStyle="1" w:styleId="a3-List-Dash">
    <w:name w:val="a3-List-Dash"/>
    <w:basedOn w:val="a3-Body"/>
    <w:rsid w:val="00A44DFC"/>
    <w:pPr>
      <w:numPr>
        <w:ilvl w:val="2"/>
        <w:numId w:val="6"/>
      </w:numPr>
    </w:pPr>
    <w:rPr>
      <w:szCs w:val="20"/>
    </w:rPr>
  </w:style>
  <w:style w:type="paragraph" w:customStyle="1" w:styleId="a3-Note">
    <w:name w:val="a3-Note"/>
    <w:basedOn w:val="a3-Body"/>
    <w:next w:val="Normal"/>
    <w:rsid w:val="00A44DFC"/>
    <w:pPr>
      <w:numPr>
        <w:ilvl w:val="2"/>
        <w:numId w:val="7"/>
      </w:numPr>
    </w:pPr>
    <w:rPr>
      <w:szCs w:val="20"/>
    </w:rPr>
  </w:style>
  <w:style w:type="paragraph" w:customStyle="1" w:styleId="a3-Question">
    <w:name w:val="a3-Question"/>
    <w:basedOn w:val="a3-Body"/>
    <w:next w:val="Normal"/>
    <w:rsid w:val="00A44DFC"/>
    <w:pPr>
      <w:numPr>
        <w:ilvl w:val="2"/>
        <w:numId w:val="8"/>
      </w:numPr>
    </w:pPr>
    <w:rPr>
      <w:szCs w:val="20"/>
    </w:rPr>
  </w:style>
  <w:style w:type="paragraph" w:customStyle="1" w:styleId="a3-Title">
    <w:name w:val="a3-Title"/>
    <w:basedOn w:val="a3-Body"/>
    <w:next w:val="Normal"/>
    <w:rsid w:val="00A44DFC"/>
    <w:pPr>
      <w:spacing w:before="240"/>
    </w:pPr>
    <w:rPr>
      <w:b/>
      <w:szCs w:val="20"/>
    </w:rPr>
  </w:style>
  <w:style w:type="paragraph" w:customStyle="1" w:styleId="a4-Body">
    <w:name w:val="a4-Body"/>
    <w:basedOn w:val="a3-Body"/>
    <w:rsid w:val="00A44DFC"/>
    <w:pPr>
      <w:ind w:left="2592"/>
    </w:pPr>
    <w:rPr>
      <w:szCs w:val="20"/>
    </w:rPr>
  </w:style>
  <w:style w:type="paragraph" w:customStyle="1" w:styleId="a4-Example">
    <w:name w:val="a4-Example"/>
    <w:basedOn w:val="a4-Body"/>
    <w:next w:val="Normal"/>
    <w:rsid w:val="00A44DFC"/>
    <w:pPr>
      <w:numPr>
        <w:ilvl w:val="3"/>
        <w:numId w:val="4"/>
      </w:numPr>
    </w:pPr>
  </w:style>
  <w:style w:type="paragraph" w:customStyle="1" w:styleId="a4-List-1">
    <w:name w:val="a4-List-1"/>
    <w:basedOn w:val="a4-Body"/>
    <w:rsid w:val="00A44DFC"/>
    <w:pPr>
      <w:numPr>
        <w:numId w:val="1"/>
      </w:numPr>
    </w:pPr>
  </w:style>
  <w:style w:type="paragraph" w:customStyle="1" w:styleId="a4-List-A">
    <w:name w:val="a4-List-A"/>
    <w:basedOn w:val="a4-Body"/>
    <w:rsid w:val="00A44DFC"/>
    <w:pPr>
      <w:numPr>
        <w:ilvl w:val="3"/>
        <w:numId w:val="3"/>
      </w:numPr>
    </w:pPr>
  </w:style>
  <w:style w:type="paragraph" w:customStyle="1" w:styleId="a4-List-Bullet">
    <w:name w:val="a4-List-Bullet"/>
    <w:basedOn w:val="a4-Body"/>
    <w:rsid w:val="00A44DFC"/>
    <w:pPr>
      <w:numPr>
        <w:ilvl w:val="3"/>
        <w:numId w:val="5"/>
      </w:numPr>
    </w:pPr>
  </w:style>
  <w:style w:type="paragraph" w:customStyle="1" w:styleId="a4-List-Dash">
    <w:name w:val="a4-List-Dash"/>
    <w:basedOn w:val="a4-Body"/>
    <w:rsid w:val="00A44DFC"/>
    <w:pPr>
      <w:numPr>
        <w:ilvl w:val="3"/>
        <w:numId w:val="6"/>
      </w:numPr>
    </w:pPr>
  </w:style>
  <w:style w:type="paragraph" w:customStyle="1" w:styleId="a4-Note">
    <w:name w:val="a4-Note"/>
    <w:basedOn w:val="a4-Body"/>
    <w:next w:val="Normal"/>
    <w:rsid w:val="00A44DFC"/>
    <w:pPr>
      <w:numPr>
        <w:ilvl w:val="3"/>
        <w:numId w:val="7"/>
      </w:numPr>
    </w:pPr>
  </w:style>
  <w:style w:type="paragraph" w:customStyle="1" w:styleId="a4-Question">
    <w:name w:val="a4-Question"/>
    <w:basedOn w:val="a4-Body"/>
    <w:next w:val="Normal"/>
    <w:rsid w:val="00A44DFC"/>
    <w:pPr>
      <w:numPr>
        <w:ilvl w:val="3"/>
        <w:numId w:val="8"/>
      </w:numPr>
    </w:pPr>
  </w:style>
  <w:style w:type="paragraph" w:customStyle="1" w:styleId="a4-Title">
    <w:name w:val="a4-Title"/>
    <w:basedOn w:val="a4-Body"/>
    <w:next w:val="Normal"/>
    <w:rsid w:val="00A44DFC"/>
    <w:pPr>
      <w:spacing w:before="240"/>
    </w:pPr>
    <w:rPr>
      <w:b/>
    </w:rPr>
  </w:style>
  <w:style w:type="paragraph" w:customStyle="1" w:styleId="a5-Body">
    <w:name w:val="a5-Body"/>
    <w:basedOn w:val="Normal"/>
    <w:rsid w:val="00A44DFC"/>
    <w:pPr>
      <w:spacing w:before="120" w:after="120"/>
      <w:ind w:left="3168"/>
      <w:jc w:val="both"/>
    </w:pPr>
    <w:rPr>
      <w:rFonts w:ascii="Century" w:eastAsia="Times New Roman" w:hAnsi="Century" w:cs="Times New Roman"/>
      <w:sz w:val="24"/>
      <w:szCs w:val="20"/>
    </w:rPr>
  </w:style>
  <w:style w:type="paragraph" w:customStyle="1" w:styleId="a6-Body">
    <w:name w:val="a6-Body"/>
    <w:basedOn w:val="a5-Body"/>
    <w:rsid w:val="00A44DFC"/>
    <w:pPr>
      <w:ind w:left="3744"/>
    </w:pPr>
  </w:style>
  <w:style w:type="paragraph" w:customStyle="1" w:styleId="aCenter">
    <w:name w:val="aCenter"/>
    <w:basedOn w:val="Normal"/>
    <w:rsid w:val="00A44DFC"/>
    <w:pPr>
      <w:keepLines/>
      <w:jc w:val="center"/>
    </w:pPr>
    <w:rPr>
      <w:rFonts w:ascii="Century" w:eastAsia="Times New Roman" w:hAnsi="Century" w:cs="Times New Roman"/>
      <w:sz w:val="24"/>
      <w:szCs w:val="20"/>
    </w:rPr>
  </w:style>
  <w:style w:type="paragraph" w:customStyle="1" w:styleId="aCenterWide">
    <w:name w:val="aCenterWide"/>
    <w:basedOn w:val="aCenter"/>
    <w:rsid w:val="00A44DFC"/>
  </w:style>
  <w:style w:type="paragraph" w:customStyle="1" w:styleId="aChapter">
    <w:name w:val="aChapter"/>
    <w:basedOn w:val="Normal"/>
    <w:next w:val="Normal"/>
    <w:rsid w:val="00A44DFC"/>
    <w:pPr>
      <w:keepNext/>
      <w:keepLines/>
      <w:pageBreakBefore/>
      <w:pBdr>
        <w:bottom w:val="single" w:sz="18" w:space="1" w:color="auto"/>
      </w:pBdr>
    </w:pPr>
    <w:rPr>
      <w:rFonts w:ascii="Century" w:eastAsia="Times New Roman" w:hAnsi="Century" w:cs="Times New Roman"/>
      <w:b/>
      <w:sz w:val="40"/>
      <w:szCs w:val="20"/>
    </w:rPr>
  </w:style>
  <w:style w:type="paragraph" w:customStyle="1" w:styleId="aCode1">
    <w:name w:val="aCode1"/>
    <w:basedOn w:val="Normal"/>
    <w:rsid w:val="00A44DFC"/>
    <w:pPr>
      <w:keepNext/>
      <w:ind w:left="1440"/>
    </w:pPr>
    <w:rPr>
      <w:rFonts w:ascii="Courier New" w:eastAsia="Times New Roman" w:hAnsi="Courier New" w:cs="Times New Roman"/>
    </w:rPr>
  </w:style>
  <w:style w:type="paragraph" w:customStyle="1" w:styleId="aCode0">
    <w:name w:val="aCode0"/>
    <w:basedOn w:val="aCode1"/>
    <w:rsid w:val="00A44DFC"/>
    <w:pPr>
      <w:ind w:left="864"/>
    </w:pPr>
    <w:rPr>
      <w:sz w:val="20"/>
    </w:rPr>
  </w:style>
  <w:style w:type="paragraph" w:customStyle="1" w:styleId="aCode2">
    <w:name w:val="aCode2"/>
    <w:basedOn w:val="aCode1"/>
    <w:rsid w:val="00A44DFC"/>
    <w:pPr>
      <w:spacing w:before="60" w:after="60"/>
      <w:ind w:left="2016"/>
    </w:pPr>
  </w:style>
  <w:style w:type="paragraph" w:customStyle="1" w:styleId="aCode3">
    <w:name w:val="aCode3"/>
    <w:basedOn w:val="aCode2"/>
    <w:rsid w:val="00A44DFC"/>
    <w:pPr>
      <w:ind w:left="2592"/>
    </w:pPr>
  </w:style>
  <w:style w:type="paragraph" w:customStyle="1" w:styleId="aCode4">
    <w:name w:val="aCode4"/>
    <w:basedOn w:val="aCode3"/>
    <w:rsid w:val="00A44DFC"/>
    <w:pPr>
      <w:ind w:left="3168"/>
    </w:pPr>
  </w:style>
  <w:style w:type="paragraph" w:customStyle="1" w:styleId="aDocTitle">
    <w:name w:val="aDocTitle"/>
    <w:basedOn w:val="Normal"/>
    <w:rsid w:val="00A44DFC"/>
    <w:pPr>
      <w:jc w:val="center"/>
    </w:pPr>
    <w:rPr>
      <w:rFonts w:ascii="Century" w:eastAsia="Times New Roman" w:hAnsi="Century" w:cs="Times New Roman"/>
      <w:b/>
      <w:sz w:val="84"/>
      <w:szCs w:val="20"/>
    </w:rPr>
  </w:style>
  <w:style w:type="paragraph" w:customStyle="1" w:styleId="aFixedWidth">
    <w:name w:val="aFixedWidth"/>
    <w:basedOn w:val="Normal"/>
    <w:rsid w:val="00A44DFC"/>
    <w:pPr>
      <w:keepNext/>
    </w:pPr>
    <w:rPr>
      <w:rFonts w:ascii="Courier New" w:eastAsia="Times New Roman" w:hAnsi="Courier New" w:cs="Times New Roman"/>
      <w:sz w:val="20"/>
      <w:szCs w:val="24"/>
    </w:rPr>
  </w:style>
  <w:style w:type="paragraph" w:customStyle="1" w:styleId="aHeaderFooter">
    <w:name w:val="aHeaderFooter"/>
    <w:basedOn w:val="Normal"/>
    <w:rsid w:val="00A44DFC"/>
    <w:pPr>
      <w:tabs>
        <w:tab w:val="center" w:pos="4860"/>
        <w:tab w:val="right" w:pos="9720"/>
      </w:tabs>
    </w:pPr>
    <w:rPr>
      <w:rFonts w:ascii="Century" w:eastAsia="Times New Roman" w:hAnsi="Century" w:cs="Times New Roman"/>
      <w:b/>
      <w:spacing w:val="24"/>
      <w:sz w:val="20"/>
      <w:szCs w:val="20"/>
    </w:rPr>
  </w:style>
  <w:style w:type="paragraph" w:customStyle="1" w:styleId="aHeading1">
    <w:name w:val="aHeading1"/>
    <w:basedOn w:val="Normal"/>
    <w:next w:val="Normal"/>
    <w:rsid w:val="00A44DFC"/>
    <w:pPr>
      <w:keepNext/>
      <w:keepLines/>
      <w:spacing w:before="360" w:after="180"/>
    </w:pPr>
    <w:rPr>
      <w:rFonts w:ascii="Century" w:eastAsia="Times New Roman" w:hAnsi="Century" w:cs="Times New Roman"/>
      <w:b/>
      <w:sz w:val="32"/>
      <w:szCs w:val="32"/>
    </w:rPr>
  </w:style>
  <w:style w:type="paragraph" w:customStyle="1" w:styleId="aHeading2">
    <w:name w:val="aHeading2"/>
    <w:basedOn w:val="aHeading1"/>
    <w:next w:val="Normal"/>
    <w:rsid w:val="00A44DFC"/>
    <w:rPr>
      <w:sz w:val="24"/>
      <w:szCs w:val="24"/>
    </w:rPr>
  </w:style>
  <w:style w:type="numbering" w:customStyle="1" w:styleId="aList-1">
    <w:name w:val="aList-1"/>
    <w:basedOn w:val="NoList"/>
    <w:rsid w:val="00A44DFC"/>
    <w:pPr>
      <w:numPr>
        <w:numId w:val="2"/>
      </w:numPr>
    </w:pPr>
  </w:style>
  <w:style w:type="numbering" w:customStyle="1" w:styleId="aList-A">
    <w:name w:val="aList-A"/>
    <w:basedOn w:val="NoList"/>
    <w:rsid w:val="00A44DFC"/>
    <w:pPr>
      <w:numPr>
        <w:numId w:val="3"/>
      </w:numPr>
    </w:pPr>
  </w:style>
  <w:style w:type="numbering" w:customStyle="1" w:styleId="aList-Example">
    <w:name w:val="aList-Example"/>
    <w:basedOn w:val="NoList"/>
    <w:rsid w:val="00A44DFC"/>
    <w:pPr>
      <w:numPr>
        <w:numId w:val="4"/>
      </w:numPr>
    </w:pPr>
  </w:style>
  <w:style w:type="numbering" w:customStyle="1" w:styleId="aList-Bullet">
    <w:name w:val="aList-Bullet"/>
    <w:basedOn w:val="aList-Example"/>
    <w:rsid w:val="00A44DFC"/>
    <w:pPr>
      <w:numPr>
        <w:numId w:val="5"/>
      </w:numPr>
    </w:pPr>
  </w:style>
  <w:style w:type="numbering" w:customStyle="1" w:styleId="aList-Dash">
    <w:name w:val="aList-Dash"/>
    <w:basedOn w:val="NoList"/>
    <w:rsid w:val="00A44DFC"/>
    <w:pPr>
      <w:numPr>
        <w:numId w:val="6"/>
      </w:numPr>
    </w:pPr>
  </w:style>
  <w:style w:type="numbering" w:customStyle="1" w:styleId="aList-Note">
    <w:name w:val="aList-Note"/>
    <w:basedOn w:val="aList-A"/>
    <w:rsid w:val="00A44DFC"/>
    <w:pPr>
      <w:numPr>
        <w:numId w:val="7"/>
      </w:numPr>
    </w:pPr>
  </w:style>
  <w:style w:type="numbering" w:customStyle="1" w:styleId="aList-Question">
    <w:name w:val="aList-Question"/>
    <w:basedOn w:val="NoList"/>
    <w:rsid w:val="00A44DFC"/>
    <w:pPr>
      <w:numPr>
        <w:numId w:val="8"/>
      </w:numPr>
    </w:pPr>
  </w:style>
  <w:style w:type="paragraph" w:customStyle="1" w:styleId="aNotice">
    <w:name w:val="aNotice"/>
    <w:basedOn w:val="aBase"/>
    <w:rsid w:val="00A44DFC"/>
    <w:pPr>
      <w:spacing w:before="240" w:after="240"/>
      <w:ind w:left="1440" w:right="1440"/>
      <w:jc w:val="left"/>
    </w:pPr>
    <w:rPr>
      <w:b/>
      <w:szCs w:val="24"/>
    </w:rPr>
  </w:style>
  <w:style w:type="paragraph" w:customStyle="1" w:styleId="aTable">
    <w:name w:val="aTable"/>
    <w:basedOn w:val="aBase"/>
    <w:rsid w:val="00A44DFC"/>
    <w:rPr>
      <w:szCs w:val="24"/>
    </w:rPr>
  </w:style>
  <w:style w:type="paragraph" w:customStyle="1" w:styleId="aTable-Count">
    <w:name w:val="aTable-Count"/>
    <w:basedOn w:val="aTable"/>
    <w:rsid w:val="00A44DFC"/>
    <w:pPr>
      <w:numPr>
        <w:numId w:val="9"/>
      </w:numPr>
    </w:pPr>
  </w:style>
  <w:style w:type="paragraph" w:customStyle="1" w:styleId="bBase">
    <w:name w:val="bBase"/>
    <w:rsid w:val="00A44DFC"/>
    <w:pPr>
      <w:spacing w:after="0" w:line="240" w:lineRule="auto"/>
      <w:jc w:val="both"/>
    </w:pPr>
    <w:rPr>
      <w:rFonts w:ascii="Century" w:eastAsia="Times New Roman" w:hAnsi="Century" w:cs="Times New Roman"/>
      <w:szCs w:val="24"/>
    </w:rPr>
  </w:style>
  <w:style w:type="paragraph" w:customStyle="1" w:styleId="b1-Body">
    <w:name w:val="b1-Body"/>
    <w:basedOn w:val="bBase"/>
    <w:rsid w:val="00A44DFC"/>
    <w:pPr>
      <w:spacing w:before="180"/>
    </w:pPr>
  </w:style>
  <w:style w:type="paragraph" w:customStyle="1" w:styleId="b1-List-1">
    <w:name w:val="b1-List-1"/>
    <w:basedOn w:val="b1-Body"/>
    <w:rsid w:val="00A44DFC"/>
    <w:pPr>
      <w:numPr>
        <w:numId w:val="10"/>
      </w:numPr>
    </w:pPr>
  </w:style>
  <w:style w:type="paragraph" w:customStyle="1" w:styleId="b1-List-A">
    <w:name w:val="b1-List-A"/>
    <w:basedOn w:val="b1-Body"/>
    <w:rsid w:val="00A44DFC"/>
    <w:pPr>
      <w:numPr>
        <w:numId w:val="11"/>
      </w:numPr>
    </w:pPr>
  </w:style>
  <w:style w:type="paragraph" w:customStyle="1" w:styleId="b1-List-Bullet">
    <w:name w:val="b1-List-Bullet"/>
    <w:basedOn w:val="b1-Body"/>
    <w:rsid w:val="00A44DFC"/>
    <w:pPr>
      <w:numPr>
        <w:numId w:val="12"/>
      </w:numPr>
    </w:pPr>
  </w:style>
  <w:style w:type="paragraph" w:customStyle="1" w:styleId="b1-List-Dash">
    <w:name w:val="b1-List-Dash"/>
    <w:basedOn w:val="b1-Body"/>
    <w:rsid w:val="00A44DFC"/>
    <w:pPr>
      <w:numPr>
        <w:numId w:val="13"/>
      </w:numPr>
    </w:pPr>
  </w:style>
  <w:style w:type="paragraph" w:customStyle="1" w:styleId="b1-Title">
    <w:name w:val="b1-Title"/>
    <w:basedOn w:val="b1-Body"/>
    <w:next w:val="b1-Body"/>
    <w:rsid w:val="00A44DFC"/>
    <w:pPr>
      <w:spacing w:before="360"/>
    </w:pPr>
    <w:rPr>
      <w:b/>
    </w:rPr>
  </w:style>
  <w:style w:type="paragraph" w:customStyle="1" w:styleId="b2-Body">
    <w:name w:val="b2-Body"/>
    <w:basedOn w:val="b1-Body"/>
    <w:rsid w:val="00A44DFC"/>
    <w:pPr>
      <w:ind w:left="576"/>
    </w:pPr>
  </w:style>
  <w:style w:type="paragraph" w:customStyle="1" w:styleId="b2-List-1">
    <w:name w:val="b2-List-1"/>
    <w:basedOn w:val="b2-Body"/>
    <w:rsid w:val="00A44DFC"/>
    <w:pPr>
      <w:numPr>
        <w:ilvl w:val="1"/>
        <w:numId w:val="10"/>
      </w:numPr>
    </w:pPr>
  </w:style>
  <w:style w:type="paragraph" w:customStyle="1" w:styleId="b2-List-A">
    <w:name w:val="b2-List-A"/>
    <w:basedOn w:val="b2-Body"/>
    <w:rsid w:val="00A44DFC"/>
    <w:pPr>
      <w:numPr>
        <w:ilvl w:val="1"/>
        <w:numId w:val="11"/>
      </w:numPr>
    </w:pPr>
  </w:style>
  <w:style w:type="paragraph" w:customStyle="1" w:styleId="b2-List-Bullet">
    <w:name w:val="b2-List-Bullet"/>
    <w:basedOn w:val="b2-Body"/>
    <w:rsid w:val="00A44DFC"/>
    <w:pPr>
      <w:numPr>
        <w:ilvl w:val="1"/>
        <w:numId w:val="12"/>
      </w:numPr>
    </w:pPr>
  </w:style>
  <w:style w:type="paragraph" w:customStyle="1" w:styleId="b2-List-Dash">
    <w:name w:val="b2-List-Dash"/>
    <w:basedOn w:val="b2-Body"/>
    <w:rsid w:val="00A44DFC"/>
    <w:pPr>
      <w:numPr>
        <w:ilvl w:val="1"/>
        <w:numId w:val="13"/>
      </w:numPr>
    </w:pPr>
  </w:style>
  <w:style w:type="paragraph" w:customStyle="1" w:styleId="b2-Title">
    <w:name w:val="b2-Title"/>
    <w:basedOn w:val="b1-Title"/>
    <w:rsid w:val="00A44DFC"/>
    <w:pPr>
      <w:ind w:left="576"/>
    </w:pPr>
  </w:style>
  <w:style w:type="paragraph" w:customStyle="1" w:styleId="b3-Body">
    <w:name w:val="b3-Body"/>
    <w:basedOn w:val="b2-Body"/>
    <w:rsid w:val="00A44DFC"/>
    <w:pPr>
      <w:ind w:left="1152"/>
    </w:pPr>
  </w:style>
  <w:style w:type="paragraph" w:customStyle="1" w:styleId="b3-Title">
    <w:name w:val="b3-Title"/>
    <w:basedOn w:val="b2-Title"/>
    <w:next w:val="b3-Body"/>
    <w:rsid w:val="00A44DFC"/>
    <w:pPr>
      <w:ind w:left="1152"/>
    </w:pPr>
  </w:style>
  <w:style w:type="paragraph" w:customStyle="1" w:styleId="b4-Body">
    <w:name w:val="b4-Body"/>
    <w:basedOn w:val="b3-Body"/>
    <w:rsid w:val="00A44DFC"/>
    <w:pPr>
      <w:ind w:left="1728"/>
    </w:pPr>
  </w:style>
  <w:style w:type="paragraph" w:customStyle="1" w:styleId="b4-Title">
    <w:name w:val="b4-Title"/>
    <w:basedOn w:val="b3-Title"/>
    <w:next w:val="b4-Body"/>
    <w:rsid w:val="00A44DFC"/>
    <w:pPr>
      <w:ind w:left="1728"/>
    </w:pPr>
  </w:style>
  <w:style w:type="paragraph" w:customStyle="1" w:styleId="b5-Body">
    <w:name w:val="b5-Body"/>
    <w:basedOn w:val="b4-Body"/>
    <w:rsid w:val="00A44DFC"/>
    <w:pPr>
      <w:ind w:left="2304"/>
    </w:pPr>
  </w:style>
  <w:style w:type="paragraph" w:customStyle="1" w:styleId="bHeading1">
    <w:name w:val="bHeading1"/>
    <w:basedOn w:val="bBase"/>
    <w:next w:val="b1-Body"/>
    <w:rsid w:val="00A44DFC"/>
    <w:pPr>
      <w:keepNext/>
      <w:spacing w:before="360" w:after="240"/>
      <w:jc w:val="left"/>
    </w:pPr>
    <w:rPr>
      <w:b/>
      <w:sz w:val="48"/>
      <w:u w:val="single"/>
    </w:rPr>
  </w:style>
  <w:style w:type="paragraph" w:customStyle="1" w:styleId="bHeading2">
    <w:name w:val="bHeading2"/>
    <w:basedOn w:val="bHeading1"/>
    <w:next w:val="b1-Body"/>
    <w:rsid w:val="00A44DFC"/>
    <w:rPr>
      <w:sz w:val="30"/>
    </w:rPr>
  </w:style>
  <w:style w:type="numbering" w:customStyle="1" w:styleId="bList-1">
    <w:name w:val="bList-1"/>
    <w:basedOn w:val="NoList"/>
    <w:rsid w:val="00A44DFC"/>
    <w:pPr>
      <w:numPr>
        <w:numId w:val="10"/>
      </w:numPr>
    </w:pPr>
  </w:style>
  <w:style w:type="numbering" w:customStyle="1" w:styleId="bList-A">
    <w:name w:val="bList-A"/>
    <w:basedOn w:val="NoList"/>
    <w:rsid w:val="00A44DFC"/>
    <w:pPr>
      <w:numPr>
        <w:numId w:val="11"/>
      </w:numPr>
    </w:pPr>
  </w:style>
  <w:style w:type="numbering" w:customStyle="1" w:styleId="bList-Bullet">
    <w:name w:val="bList-Bullet"/>
    <w:basedOn w:val="NoList"/>
    <w:rsid w:val="00A44DFC"/>
    <w:pPr>
      <w:numPr>
        <w:numId w:val="12"/>
      </w:numPr>
    </w:pPr>
  </w:style>
  <w:style w:type="numbering" w:customStyle="1" w:styleId="bList-Dash">
    <w:name w:val="bList-Dash"/>
    <w:basedOn w:val="NoList"/>
    <w:rsid w:val="00A44DFC"/>
    <w:pPr>
      <w:numPr>
        <w:numId w:val="13"/>
      </w:numPr>
    </w:pPr>
  </w:style>
  <w:style w:type="paragraph" w:customStyle="1" w:styleId="bTable">
    <w:name w:val="bTable"/>
    <w:basedOn w:val="bBase"/>
    <w:rsid w:val="00A44DFC"/>
    <w:pPr>
      <w:spacing w:before="40" w:after="40"/>
      <w:jc w:val="left"/>
    </w:pPr>
  </w:style>
  <w:style w:type="paragraph" w:customStyle="1" w:styleId="Style1">
    <w:name w:val="Style1"/>
    <w:basedOn w:val="aTable"/>
    <w:qFormat/>
    <w:rsid w:val="00A44DFC"/>
  </w:style>
  <w:style w:type="paragraph" w:customStyle="1" w:styleId="Style2">
    <w:name w:val="Style2"/>
    <w:basedOn w:val="Normal"/>
    <w:qFormat/>
    <w:rsid w:val="00A44DFC"/>
    <w:pPr>
      <w:spacing w:before="240" w:after="480"/>
      <w:jc w:val="center"/>
    </w:pPr>
    <w:rPr>
      <w:rFonts w:ascii="Century" w:eastAsia="Times New Roman" w:hAnsi="Century" w:cs="Times New Roman"/>
      <w:szCs w:val="20"/>
    </w:rPr>
  </w:style>
  <w:style w:type="paragraph" w:customStyle="1" w:styleId="aPicture">
    <w:name w:val="aPicture"/>
    <w:basedOn w:val="aBase"/>
    <w:next w:val="a1-Body"/>
    <w:qFormat/>
    <w:rsid w:val="00A44DFC"/>
    <w:pPr>
      <w:spacing w:before="360" w:after="640"/>
      <w:jc w:val="center"/>
    </w:pPr>
  </w:style>
  <w:style w:type="paragraph" w:customStyle="1" w:styleId="b3-List-a">
    <w:name w:val="b3-List-a"/>
    <w:basedOn w:val="b3-Body"/>
    <w:qFormat/>
    <w:rsid w:val="00A44DFC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A44DFC"/>
    <w:pPr>
      <w:ind w:left="720"/>
    </w:pPr>
  </w:style>
  <w:style w:type="paragraph" w:customStyle="1" w:styleId="Style3">
    <w:name w:val="Style3"/>
    <w:basedOn w:val="b3-List-a"/>
    <w:qFormat/>
    <w:rsid w:val="00A44DFC"/>
    <w:pPr>
      <w:numPr>
        <w:numId w:val="0"/>
      </w:numPr>
    </w:pPr>
  </w:style>
  <w:style w:type="paragraph" w:customStyle="1" w:styleId="b1-Code">
    <w:name w:val="b1-Code"/>
    <w:basedOn w:val="b1-Body"/>
    <w:qFormat/>
    <w:rsid w:val="00A44DFC"/>
    <w:pPr>
      <w:spacing w:before="40"/>
      <w:jc w:val="left"/>
    </w:pPr>
    <w:rPr>
      <w:rFonts w:ascii="Courier New" w:hAnsi="Courier New"/>
      <w:noProof/>
      <w:sz w:val="20"/>
    </w:rPr>
  </w:style>
  <w:style w:type="paragraph" w:customStyle="1" w:styleId="b2-Code">
    <w:name w:val="b2-Code"/>
    <w:basedOn w:val="b1-Code"/>
    <w:qFormat/>
    <w:rsid w:val="00A44DFC"/>
    <w:pPr>
      <w:ind w:left="576"/>
    </w:pPr>
  </w:style>
  <w:style w:type="paragraph" w:customStyle="1" w:styleId="b3-Code">
    <w:name w:val="b3-Code"/>
    <w:basedOn w:val="b1-Code"/>
    <w:qFormat/>
    <w:rsid w:val="00A44DFC"/>
    <w:pPr>
      <w:ind w:left="1152"/>
      <w:contextualSpacing/>
    </w:pPr>
  </w:style>
  <w:style w:type="paragraph" w:customStyle="1" w:styleId="b4-Code">
    <w:name w:val="b4-Code"/>
    <w:basedOn w:val="b1-Code"/>
    <w:qFormat/>
    <w:rsid w:val="00A44DFC"/>
    <w:pPr>
      <w:ind w:left="1728"/>
    </w:pPr>
  </w:style>
  <w:style w:type="character" w:customStyle="1" w:styleId="apple-converted-space">
    <w:name w:val="apple-converted-space"/>
    <w:basedOn w:val="DefaultParagraphFont"/>
    <w:rsid w:val="00A44DFC"/>
  </w:style>
  <w:style w:type="paragraph" w:customStyle="1" w:styleId="bHeading2-Section">
    <w:name w:val="bHeading2-Section"/>
    <w:basedOn w:val="bHeading2"/>
    <w:qFormat/>
    <w:rsid w:val="00A44DFC"/>
    <w:pPr>
      <w:pBdr>
        <w:top w:val="single" w:sz="12" w:space="12" w:color="auto"/>
      </w:pBdr>
    </w:pPr>
  </w:style>
  <w:style w:type="paragraph" w:customStyle="1" w:styleId="b1-List-Dash-Tight">
    <w:name w:val="b1-List-Dash-Tight"/>
    <w:basedOn w:val="b1-List-Dash"/>
    <w:qFormat/>
    <w:rsid w:val="00A44DFC"/>
    <w:pPr>
      <w:numPr>
        <w:numId w:val="0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DFC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A44DFC"/>
  </w:style>
  <w:style w:type="paragraph" w:customStyle="1" w:styleId="bHeading1-Section">
    <w:name w:val="bHeading1-Section"/>
    <w:basedOn w:val="bHeading1"/>
    <w:next w:val="b1-Body"/>
    <w:qFormat/>
    <w:rsid w:val="00A44DFC"/>
    <w:pPr>
      <w:pBdr>
        <w:top w:val="single" w:sz="12" w:space="12" w:color="auto"/>
      </w:pBdr>
    </w:pPr>
    <w:rPr>
      <w:u w:val="none"/>
    </w:rPr>
  </w:style>
  <w:style w:type="paragraph" w:customStyle="1" w:styleId="b1-Fixed-NoSpacing">
    <w:name w:val="b1-Fixed-NoSpacing"/>
    <w:basedOn w:val="b1-Code"/>
    <w:qFormat/>
    <w:rsid w:val="00A44DFC"/>
    <w:pPr>
      <w:spacing w:before="0"/>
    </w:pPr>
  </w:style>
  <w:style w:type="paragraph" w:customStyle="1" w:styleId="bTable-Header">
    <w:name w:val="bTable-Header"/>
    <w:basedOn w:val="bTable"/>
    <w:qFormat/>
    <w:rsid w:val="00A44DFC"/>
    <w:pPr>
      <w:spacing w:before="60" w:after="6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cord/integrations.git" TargetMode="External"/><Relationship Id="rId13" Type="http://schemas.openxmlformats.org/officeDocument/2006/relationships/hyperlink" Target="https://help.github.com/articles/set-up-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vcord/documents.git" TargetMode="External"/><Relationship Id="rId12" Type="http://schemas.openxmlformats.org/officeDocument/2006/relationships/hyperlink" Target="https://github.com/Revcord/git-real.gi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evcord/applications.git" TargetMode="External"/><Relationship Id="rId11" Type="http://schemas.openxmlformats.org/officeDocument/2006/relationships/hyperlink" Target="https://github.com/Revcord/git-real.git" TargetMode="External"/><Relationship Id="rId5" Type="http://schemas.openxmlformats.org/officeDocument/2006/relationships/hyperlink" Target="https://github.com/Revcord/integrations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evcord/ng911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vcord/projects.git" TargetMode="External"/><Relationship Id="rId14" Type="http://schemas.openxmlformats.org/officeDocument/2006/relationships/hyperlink" Target="https://github.com/codeschool/git-real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laza\Files\Microsoft%20Word%20-%20Templates\PlazaStanda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PlazaStandardTemplate.dotx</Template>
  <TotalTime>0</TotalTime>
  <Pages>9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rplaza</dc:creator>
  <cp:lastModifiedBy>Windows User</cp:lastModifiedBy>
  <cp:revision>2</cp:revision>
  <dcterms:created xsi:type="dcterms:W3CDTF">2014-12-08T11:28:00Z</dcterms:created>
  <dcterms:modified xsi:type="dcterms:W3CDTF">2014-12-08T11:28:00Z</dcterms:modified>
</cp:coreProperties>
</file>